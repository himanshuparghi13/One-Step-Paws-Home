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588664" w14:textId="77777777" w:rsidR="005F7409" w:rsidRDefault="005F7409" w:rsidP="005F7409">
      <w:pPr>
        <w:pStyle w:val="Title"/>
        <w:jc w:val="center"/>
      </w:pPr>
      <w:r>
        <w:rPr>
          <w:noProof/>
          <w:lang w:val="en-IN" w:eastAsia="en-IN"/>
        </w:rPr>
        <w:drawing>
          <wp:inline distT="0" distB="0" distL="0" distR="0" wp14:anchorId="20D79762" wp14:editId="09D750BD">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14:paraId="3D28AFDA" w14:textId="77777777" w:rsidR="005F7409" w:rsidRDefault="005F7409" w:rsidP="008B1ACC">
      <w:pPr>
        <w:pStyle w:val="Title"/>
        <w:jc w:val="center"/>
      </w:pPr>
    </w:p>
    <w:p w14:paraId="5CEF0C0B" w14:textId="77777777" w:rsidR="00C6554A" w:rsidRDefault="004B6079" w:rsidP="008B1ACC">
      <w:pPr>
        <w:pStyle w:val="Title"/>
        <w:jc w:val="center"/>
      </w:pPr>
      <w:r>
        <w:t xml:space="preserve">One step </w:t>
      </w:r>
      <w:proofErr w:type="gramStart"/>
      <w:r>
        <w:t>paws</w:t>
      </w:r>
      <w:proofErr w:type="gramEnd"/>
      <w:r>
        <w:t xml:space="preserve"> – Home</w:t>
      </w:r>
    </w:p>
    <w:p w14:paraId="59ADF7A2" w14:textId="77777777" w:rsidR="00C6554A" w:rsidRPr="00D5413C" w:rsidRDefault="004B6079" w:rsidP="004B6079">
      <w:pPr>
        <w:pStyle w:val="Subtitle"/>
        <w:jc w:val="center"/>
      </w:pPr>
      <w:r>
        <w:t>Full stack website</w:t>
      </w:r>
    </w:p>
    <w:p w14:paraId="0201E270" w14:textId="5492BDA8" w:rsidR="004B6079" w:rsidRPr="004B6079" w:rsidRDefault="0074089F" w:rsidP="00C6554A">
      <w:pPr>
        <w:pStyle w:val="ContactInfo"/>
        <w:rPr>
          <w:sz w:val="24"/>
          <w:szCs w:val="24"/>
        </w:rPr>
      </w:pPr>
      <w:proofErr w:type="gramStart"/>
      <w:r>
        <w:rPr>
          <w:sz w:val="24"/>
          <w:szCs w:val="24"/>
        </w:rPr>
        <w:t>Name :</w:t>
      </w:r>
      <w:proofErr w:type="gramEnd"/>
      <w:r>
        <w:rPr>
          <w:sz w:val="24"/>
          <w:szCs w:val="24"/>
        </w:rPr>
        <w:t xml:space="preserve"> Samarth Pansala</w:t>
      </w:r>
      <w:r w:rsidR="00870C06">
        <w:rPr>
          <w:sz w:val="24"/>
          <w:szCs w:val="24"/>
        </w:rPr>
        <w:t xml:space="preserve"> , </w:t>
      </w:r>
      <w:r w:rsidR="00870C06" w:rsidRPr="00870C06">
        <w:rPr>
          <w:sz w:val="24"/>
          <w:szCs w:val="24"/>
        </w:rPr>
        <w:t>Himanshu Parghi</w:t>
      </w:r>
    </w:p>
    <w:p w14:paraId="1D589B56" w14:textId="461C1E3A" w:rsidR="004B6079" w:rsidRPr="004B6079" w:rsidRDefault="00F83976" w:rsidP="00C6554A">
      <w:pPr>
        <w:pStyle w:val="ContactInfo"/>
        <w:rPr>
          <w:sz w:val="24"/>
          <w:szCs w:val="24"/>
        </w:rPr>
      </w:pPr>
      <w:r>
        <w:rPr>
          <w:sz w:val="24"/>
          <w:szCs w:val="24"/>
        </w:rPr>
        <w:t xml:space="preserve">Roll </w:t>
      </w:r>
      <w:proofErr w:type="gramStart"/>
      <w:r>
        <w:rPr>
          <w:sz w:val="24"/>
          <w:szCs w:val="24"/>
        </w:rPr>
        <w:t>no. :</w:t>
      </w:r>
      <w:proofErr w:type="gramEnd"/>
      <w:r>
        <w:rPr>
          <w:sz w:val="24"/>
          <w:szCs w:val="24"/>
        </w:rPr>
        <w:t xml:space="preserve"> 22BCE220</w:t>
      </w:r>
      <w:r w:rsidR="00870C06">
        <w:rPr>
          <w:sz w:val="24"/>
          <w:szCs w:val="24"/>
        </w:rPr>
        <w:t>, 22BCE222</w:t>
      </w:r>
    </w:p>
    <w:p w14:paraId="6B4BF202" w14:textId="77777777" w:rsidR="004B6079" w:rsidRPr="004B6079" w:rsidRDefault="004B6079" w:rsidP="00C6554A">
      <w:pPr>
        <w:pStyle w:val="ContactInfo"/>
        <w:rPr>
          <w:sz w:val="24"/>
          <w:szCs w:val="24"/>
        </w:rPr>
      </w:pPr>
      <w:proofErr w:type="gramStart"/>
      <w:r w:rsidRPr="004B6079">
        <w:rPr>
          <w:sz w:val="24"/>
          <w:szCs w:val="24"/>
        </w:rPr>
        <w:t>Course :</w:t>
      </w:r>
      <w:proofErr w:type="gramEnd"/>
      <w:r w:rsidRPr="004B6079">
        <w:rPr>
          <w:sz w:val="24"/>
          <w:szCs w:val="24"/>
        </w:rPr>
        <w:t xml:space="preserve"> Full Stack Web Development</w:t>
      </w:r>
    </w:p>
    <w:p w14:paraId="5B90174F" w14:textId="77777777" w:rsidR="004B6079" w:rsidRPr="004B6079" w:rsidRDefault="004B6079" w:rsidP="00C6554A">
      <w:pPr>
        <w:pStyle w:val="ContactInfo"/>
        <w:rPr>
          <w:sz w:val="24"/>
          <w:szCs w:val="24"/>
        </w:rPr>
      </w:pPr>
      <w:r w:rsidRPr="004B6079">
        <w:rPr>
          <w:sz w:val="24"/>
          <w:szCs w:val="24"/>
        </w:rPr>
        <w:t xml:space="preserve">Course </w:t>
      </w:r>
      <w:proofErr w:type="gramStart"/>
      <w:r w:rsidRPr="004B6079">
        <w:rPr>
          <w:sz w:val="24"/>
          <w:szCs w:val="24"/>
        </w:rPr>
        <w:t>Code :</w:t>
      </w:r>
      <w:proofErr w:type="gramEnd"/>
      <w:r w:rsidRPr="004B6079">
        <w:rPr>
          <w:sz w:val="24"/>
          <w:szCs w:val="24"/>
        </w:rPr>
        <w:t xml:space="preserve"> 2CS201</w:t>
      </w:r>
    </w:p>
    <w:p w14:paraId="41DB10C9" w14:textId="77777777" w:rsidR="004B6079" w:rsidRPr="004B6079" w:rsidRDefault="004B6079" w:rsidP="00C6554A">
      <w:pPr>
        <w:pStyle w:val="ContactInfo"/>
        <w:rPr>
          <w:sz w:val="24"/>
          <w:szCs w:val="24"/>
        </w:rPr>
      </w:pPr>
      <w:r w:rsidRPr="004B6079">
        <w:rPr>
          <w:sz w:val="24"/>
          <w:szCs w:val="24"/>
        </w:rPr>
        <w:t>Innovative Assignment</w:t>
      </w:r>
      <w:r>
        <w:rPr>
          <w:sz w:val="24"/>
          <w:szCs w:val="24"/>
        </w:rPr>
        <w:t xml:space="preserve"> - Report</w:t>
      </w:r>
    </w:p>
    <w:p w14:paraId="0C1FB5C1" w14:textId="77777777" w:rsidR="004B6079" w:rsidRDefault="004B6079" w:rsidP="00C6554A">
      <w:pPr>
        <w:pStyle w:val="ContactInfo"/>
      </w:pPr>
    </w:p>
    <w:p w14:paraId="378C7293" w14:textId="77777777" w:rsidR="004B6079" w:rsidRPr="004B71D3" w:rsidRDefault="009658E5" w:rsidP="00C6554A">
      <w:pPr>
        <w:pStyle w:val="ContactInfo"/>
        <w:rPr>
          <w:color w:val="007DEB" w:themeColor="background2" w:themeShade="80"/>
        </w:rPr>
      </w:pPr>
      <w:r>
        <w:t xml:space="preserve">Project Github Link: </w:t>
      </w:r>
      <w:hyperlink r:id="rId8" w:history="1">
        <w:r w:rsidRPr="004B71D3">
          <w:rPr>
            <w:rStyle w:val="Hyperlink"/>
            <w:color w:val="007DEB" w:themeColor="background2" w:themeShade="80"/>
          </w:rPr>
          <w:t>https://github.com/pansalasamarth/One-Step-Paws-Home</w:t>
        </w:r>
      </w:hyperlink>
    </w:p>
    <w:p w14:paraId="2214337E" w14:textId="77777777" w:rsidR="004B6079" w:rsidRDefault="004B6079" w:rsidP="00C6554A">
      <w:pPr>
        <w:pStyle w:val="ContactInfo"/>
      </w:pPr>
      <w:r>
        <w:rPr>
          <w:noProof/>
          <w:lang w:val="en-IN" w:eastAsia="en-IN"/>
        </w:rPr>
        <mc:AlternateContent>
          <mc:Choice Requires="wps">
            <w:drawing>
              <wp:anchor distT="0" distB="0" distL="114300" distR="114300" simplePos="0" relativeHeight="251659264" behindDoc="0" locked="0" layoutInCell="1" allowOverlap="1" wp14:anchorId="244116BD" wp14:editId="70120D59">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39C0E2A"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" strokecolor="black [3040]"/>
            </w:pict>
          </mc:Fallback>
        </mc:AlternateContent>
      </w:r>
    </w:p>
    <w:p w14:paraId="7C082430" w14:textId="77777777" w:rsidR="004B6079" w:rsidRDefault="004B6079" w:rsidP="008B1ACC">
      <w:pPr>
        <w:pStyle w:val="Heading1"/>
      </w:pPr>
      <w:r>
        <w:t>Introduction:</w:t>
      </w:r>
    </w:p>
    <w:p w14:paraId="5F614736" w14:textId="77777777" w:rsidR="004B6079" w:rsidRPr="004B6079" w:rsidRDefault="004B6079" w:rsidP="004B6079"/>
    <w:p w14:paraId="31F5D389" w14:textId="77777777" w:rsidR="004B6079" w:rsidRDefault="004B6079" w:rsidP="008B1ACC">
      <w:pPr>
        <w:pStyle w:val="ContactInfo"/>
        <w:jc w:val="both"/>
      </w:pPr>
      <w:r>
        <w:t>The One Step Paws website is a modern and innovative platform that aims to provide comprehensive pet care services to pet owners. The website offers a range of services, including pet grooming, boarding, training, and veterinary care. It also provides a platform for pet owners to connect with service providers and book appointments online. This report provides a detailed analysis of the website's architecture, functionality, user experience, and potential areas for improvement. By examining these aspects of the website, we can gain insights into its strengths and weaknesses, as well as recommendations for enhancing its overall performance and user satisfaction.</w:t>
      </w:r>
    </w:p>
    <w:p w14:paraId="3EC0FE58" w14:textId="77777777" w:rsidR="004B6079" w:rsidRDefault="004B6079" w:rsidP="004B6079">
      <w:pPr>
        <w:pStyle w:val="ContactInfo"/>
        <w:jc w:val="left"/>
      </w:pPr>
    </w:p>
    <w:p w14:paraId="0CEA4C11" w14:textId="77777777" w:rsidR="004B6079" w:rsidRDefault="004B6079" w:rsidP="004B6079">
      <w:pPr>
        <w:pStyle w:val="ContactInfo"/>
        <w:jc w:val="left"/>
      </w:pPr>
    </w:p>
    <w:p w14:paraId="1374D057" w14:textId="77777777" w:rsidR="004B6079" w:rsidRDefault="004B6079" w:rsidP="008B1ACC">
      <w:pPr>
        <w:pStyle w:val="Heading1"/>
        <w:jc w:val="both"/>
      </w:pPr>
      <w:r>
        <w:t>Technologies Used:</w:t>
      </w:r>
    </w:p>
    <w:p w14:paraId="03695ADF" w14:textId="77777777" w:rsidR="004B6079" w:rsidRPr="004B6079" w:rsidRDefault="004B6079" w:rsidP="004B6079"/>
    <w:p w14:paraId="7BCFD880" w14:textId="77777777" w:rsidR="004B6079" w:rsidRDefault="004B6079" w:rsidP="008B1ACC">
      <w:pPr>
        <w:pStyle w:val="ContactInfo"/>
        <w:jc w:val="both"/>
      </w:pPr>
      <w:r w:rsidRPr="004B6079">
        <w:rPr>
          <w:rStyle w:val="Heading2Char"/>
        </w:rPr>
        <w:lastRenderedPageBreak/>
        <w:t>Frontend:</w:t>
      </w:r>
      <w:r>
        <w:t xml:space="preserve"> </w:t>
      </w:r>
    </w:p>
    <w:p w14:paraId="6FB1AF3E" w14:textId="77777777" w:rsidR="004B6079" w:rsidRDefault="004B6079" w:rsidP="008B1ACC">
      <w:pPr>
        <w:pStyle w:val="ContactInfo"/>
        <w:jc w:val="both"/>
      </w:pPr>
      <w:r>
        <w:t>The frontend of the website is built using EJS (Embedded JavaScript) for templating, Bootstrap for styling, and JavaScript for client-side interactions.</w:t>
      </w:r>
    </w:p>
    <w:p w14:paraId="0E9CCA66" w14:textId="77777777" w:rsidR="004B6079" w:rsidRDefault="004B6079" w:rsidP="004B6079">
      <w:pPr>
        <w:pStyle w:val="ContactInfo"/>
        <w:jc w:val="left"/>
      </w:pPr>
    </w:p>
    <w:p w14:paraId="300D5BAF" w14:textId="77777777" w:rsidR="004B6079" w:rsidRDefault="004B6079" w:rsidP="008B1ACC">
      <w:pPr>
        <w:pStyle w:val="ContactInfo"/>
        <w:jc w:val="both"/>
      </w:pPr>
      <w:r w:rsidRPr="004B6079">
        <w:rPr>
          <w:rStyle w:val="Heading2Char"/>
        </w:rPr>
        <w:t>Backend:</w:t>
      </w:r>
      <w:r>
        <w:t xml:space="preserve"> </w:t>
      </w:r>
    </w:p>
    <w:p w14:paraId="0B831DFF" w14:textId="77777777" w:rsidR="004B6079" w:rsidRDefault="004B6079" w:rsidP="008B1ACC">
      <w:pPr>
        <w:pStyle w:val="ContactInfo"/>
        <w:jc w:val="both"/>
      </w:pPr>
      <w:r>
        <w:t>The backend is powered by Node.js with Express.js for routing and middleware, and MongoDB for the database using Mongoose for data modeling.</w:t>
      </w:r>
    </w:p>
    <w:p w14:paraId="402275CF" w14:textId="77777777" w:rsidR="004B6079" w:rsidRDefault="004B6079" w:rsidP="004B6079">
      <w:pPr>
        <w:pStyle w:val="ContactInfo"/>
        <w:jc w:val="left"/>
      </w:pPr>
    </w:p>
    <w:p w14:paraId="050E6C8E" w14:textId="77777777" w:rsidR="004B6079" w:rsidRDefault="004B6079" w:rsidP="008B1ACC">
      <w:pPr>
        <w:pStyle w:val="ContactInfo"/>
        <w:jc w:val="both"/>
      </w:pPr>
      <w:r w:rsidRPr="004B6079">
        <w:rPr>
          <w:rStyle w:val="Heading2Char"/>
        </w:rPr>
        <w:t>User Authentication:</w:t>
      </w:r>
      <w:r>
        <w:t xml:space="preserve"> </w:t>
      </w:r>
    </w:p>
    <w:p w14:paraId="15673BB6" w14:textId="77777777" w:rsidR="004B6079" w:rsidRDefault="004B6079" w:rsidP="008B1ACC">
      <w:pPr>
        <w:pStyle w:val="ContactInfo"/>
        <w:jc w:val="both"/>
      </w:pPr>
      <w:r>
        <w:t>User authentication is implemented using session management in Express.js, allowing users to log in and access their dashboard.</w:t>
      </w:r>
    </w:p>
    <w:p w14:paraId="346A6A78" w14:textId="77777777" w:rsidR="004B6079" w:rsidRDefault="004B6079" w:rsidP="004B6079">
      <w:pPr>
        <w:pStyle w:val="ContactInfo"/>
        <w:jc w:val="left"/>
      </w:pPr>
    </w:p>
    <w:p w14:paraId="71833DA8" w14:textId="77777777" w:rsidR="004B6079" w:rsidRDefault="004B6079" w:rsidP="008B1ACC">
      <w:pPr>
        <w:pStyle w:val="ContactInfo"/>
        <w:jc w:val="both"/>
      </w:pPr>
      <w:r w:rsidRPr="004B6079">
        <w:rPr>
          <w:rStyle w:val="Heading2Char"/>
        </w:rPr>
        <w:t>Data Modeling:</w:t>
      </w:r>
      <w:r>
        <w:t xml:space="preserve"> </w:t>
      </w:r>
    </w:p>
    <w:p w14:paraId="52E13B7C" w14:textId="77777777" w:rsidR="004B6079" w:rsidRDefault="004B6079" w:rsidP="008B1ACC">
      <w:pPr>
        <w:pStyle w:val="ContactInfo"/>
        <w:jc w:val="both"/>
      </w:pPr>
      <w:r>
        <w:t>Mongoose is used to define schemas for user data, service requests, and contact form submissions.</w:t>
      </w:r>
    </w:p>
    <w:p w14:paraId="25B3DBCA" w14:textId="77777777" w:rsidR="004B6079" w:rsidRDefault="004B6079" w:rsidP="004B6079">
      <w:pPr>
        <w:pStyle w:val="ContactInfo"/>
        <w:jc w:val="left"/>
      </w:pPr>
    </w:p>
    <w:p w14:paraId="0003A2C3" w14:textId="77777777" w:rsidR="004B6079" w:rsidRDefault="004B6079" w:rsidP="008B1ACC">
      <w:pPr>
        <w:pStyle w:val="ContactInfo"/>
        <w:jc w:val="both"/>
      </w:pPr>
      <w:r w:rsidRPr="004B6079">
        <w:rPr>
          <w:rStyle w:val="Heading2Char"/>
        </w:rPr>
        <w:t>Form Validation:</w:t>
      </w:r>
      <w:r>
        <w:t xml:space="preserve"> </w:t>
      </w:r>
    </w:p>
    <w:p w14:paraId="2687C62B" w14:textId="77777777" w:rsidR="004B6079" w:rsidRDefault="004B6079" w:rsidP="008B1ACC">
      <w:pPr>
        <w:pStyle w:val="ContactInfo"/>
        <w:jc w:val="both"/>
      </w:pPr>
      <w:r>
        <w:t>Form validation is done using express-validator to ensure that user input is correct and meets the required criteria.</w:t>
      </w:r>
    </w:p>
    <w:p w14:paraId="41CA235C" w14:textId="77777777" w:rsidR="004B6079" w:rsidRDefault="004B6079" w:rsidP="004B6079">
      <w:pPr>
        <w:pStyle w:val="ContactInfo"/>
        <w:jc w:val="left"/>
      </w:pPr>
    </w:p>
    <w:p w14:paraId="02BB4985" w14:textId="77777777" w:rsidR="004B6079" w:rsidRDefault="004B6079" w:rsidP="008B1ACC">
      <w:pPr>
        <w:pStyle w:val="ContactInfo"/>
        <w:jc w:val="both"/>
      </w:pPr>
      <w:r w:rsidRPr="004B6079">
        <w:rPr>
          <w:rStyle w:val="Heading2Char"/>
        </w:rPr>
        <w:t>Error Handling:</w:t>
      </w:r>
      <w:r>
        <w:t xml:space="preserve"> </w:t>
      </w:r>
    </w:p>
    <w:p w14:paraId="66001AE0" w14:textId="77777777" w:rsidR="004B6079" w:rsidRDefault="004B6079" w:rsidP="008B1ACC">
      <w:pPr>
        <w:pStyle w:val="ContactInfo"/>
        <w:jc w:val="both"/>
      </w:pPr>
      <w:r>
        <w:t>Basic error handling is implemented to catch and log errors that occur during the application's execution.</w:t>
      </w:r>
    </w:p>
    <w:p w14:paraId="2D13FFFC" w14:textId="77777777" w:rsidR="004B6079" w:rsidRDefault="004B6079" w:rsidP="004B6079">
      <w:pPr>
        <w:pStyle w:val="ContactInfo"/>
        <w:jc w:val="left"/>
      </w:pPr>
    </w:p>
    <w:p w14:paraId="735033A5" w14:textId="77777777" w:rsidR="008B1ACC" w:rsidRDefault="008B1ACC" w:rsidP="008B1ACC">
      <w:pPr>
        <w:pStyle w:val="ContactInfo"/>
        <w:numPr>
          <w:ilvl w:val="0"/>
          <w:numId w:val="16"/>
        </w:numPr>
        <w:jc w:val="both"/>
      </w:pPr>
      <w:r>
        <w:t>The website is built using the Express.js framework for the backend and EJS (Embedded JavaScript) for the frontend templating. Express.js is a popular Node.js framework that provides a robust set of features for building web applications. EJS is used for rendering dynamic content on the frontend, allowing for the creation of dynamic web pages.</w:t>
      </w:r>
    </w:p>
    <w:p w14:paraId="66DA3D9F" w14:textId="77777777" w:rsidR="008B1ACC" w:rsidRDefault="008B1ACC" w:rsidP="008B1ACC">
      <w:pPr>
        <w:pStyle w:val="ContactInfo"/>
        <w:numPr>
          <w:ilvl w:val="0"/>
          <w:numId w:val="16"/>
        </w:numPr>
        <w:jc w:val="both"/>
      </w:pPr>
      <w:r>
        <w:t>The website's backend is powered by MongoDB, a NoSQL database that provides scalability and flexibility. Mongoose, an Object Data Modeling (ODM) library for MongoDB and Node.js, is used to define schemas and models for interacting with the database. This allows for efficient data storage and retrieval, as well as seamless integration with the Express.js application.</w:t>
      </w:r>
    </w:p>
    <w:p w14:paraId="5D7AE031" w14:textId="77777777" w:rsidR="008B1ACC" w:rsidRDefault="008B1ACC" w:rsidP="008B1ACC">
      <w:pPr>
        <w:pStyle w:val="ContactInfo"/>
        <w:jc w:val="both"/>
      </w:pPr>
    </w:p>
    <w:p w14:paraId="4DF79310" w14:textId="77777777" w:rsidR="008B1ACC" w:rsidRDefault="008B1ACC" w:rsidP="008B1ACC">
      <w:pPr>
        <w:pStyle w:val="ContactInfo"/>
        <w:jc w:val="both"/>
      </w:pPr>
    </w:p>
    <w:p w14:paraId="2DD1AFCB" w14:textId="77777777" w:rsidR="008B1ACC" w:rsidRDefault="008B1ACC" w:rsidP="008B1ACC">
      <w:pPr>
        <w:pStyle w:val="Heading1"/>
      </w:pPr>
      <w:r>
        <w:t>Features:</w:t>
      </w:r>
    </w:p>
    <w:p w14:paraId="6051D68F" w14:textId="77777777" w:rsidR="008B1ACC" w:rsidRDefault="008B1ACC" w:rsidP="008B1ACC">
      <w:pPr>
        <w:pStyle w:val="ContactInfo"/>
      </w:pPr>
    </w:p>
    <w:p w14:paraId="3EA127A8" w14:textId="77777777" w:rsidR="008B1ACC" w:rsidRDefault="008B1ACC" w:rsidP="008B1ACC">
      <w:pPr>
        <w:pStyle w:val="ContactInfo"/>
        <w:jc w:val="both"/>
      </w:pPr>
      <w:r w:rsidRPr="008B1ACC">
        <w:rPr>
          <w:rStyle w:val="Heading2Char"/>
        </w:rPr>
        <w:lastRenderedPageBreak/>
        <w:t>User Registration and Login:</w:t>
      </w:r>
      <w:r>
        <w:t xml:space="preserve"> </w:t>
      </w:r>
    </w:p>
    <w:p w14:paraId="477B2D99" w14:textId="77777777" w:rsidR="008B1ACC" w:rsidRDefault="008B1ACC" w:rsidP="008B1ACC">
      <w:pPr>
        <w:pStyle w:val="ContactInfo"/>
        <w:jc w:val="both"/>
      </w:pPr>
      <w:r>
        <w:t>Users can register for an account and log in to access their dashboard.</w:t>
      </w:r>
    </w:p>
    <w:p w14:paraId="5B91310E" w14:textId="77777777" w:rsidR="008B1ACC" w:rsidRDefault="008B1ACC" w:rsidP="008B1ACC">
      <w:pPr>
        <w:pStyle w:val="ContactInfo"/>
        <w:jc w:val="both"/>
      </w:pPr>
    </w:p>
    <w:p w14:paraId="6C13C432" w14:textId="77777777" w:rsidR="008B1ACC" w:rsidRDefault="008B1ACC" w:rsidP="008B1ACC">
      <w:pPr>
        <w:pStyle w:val="ContactInfo"/>
        <w:jc w:val="both"/>
      </w:pPr>
      <w:r w:rsidRPr="008B1ACC">
        <w:rPr>
          <w:rStyle w:val="Heading2Char"/>
        </w:rPr>
        <w:t>User Dashboard:</w:t>
      </w:r>
      <w:r>
        <w:t xml:space="preserve"> </w:t>
      </w:r>
    </w:p>
    <w:p w14:paraId="4D5A9166" w14:textId="77777777" w:rsidR="008B1ACC" w:rsidRDefault="008B1ACC" w:rsidP="008B1ACC">
      <w:pPr>
        <w:pStyle w:val="ContactInfo"/>
        <w:jc w:val="both"/>
      </w:pPr>
      <w:r>
        <w:t>Registered users have access to a dashboard where they can view and manage their service requests.</w:t>
      </w:r>
    </w:p>
    <w:p w14:paraId="2688CACD" w14:textId="77777777" w:rsidR="008B1ACC" w:rsidRDefault="008B1ACC" w:rsidP="008B1ACC">
      <w:pPr>
        <w:pStyle w:val="ContactInfo"/>
        <w:jc w:val="both"/>
      </w:pPr>
    </w:p>
    <w:p w14:paraId="68D8DEA8" w14:textId="77777777" w:rsidR="008B1ACC" w:rsidRDefault="008B1ACC" w:rsidP="008B1ACC">
      <w:pPr>
        <w:pStyle w:val="ContactInfo"/>
        <w:jc w:val="both"/>
      </w:pPr>
      <w:r w:rsidRPr="008B1ACC">
        <w:rPr>
          <w:rStyle w:val="Heading2Char"/>
        </w:rPr>
        <w:t>Service Booking:</w:t>
      </w:r>
      <w:r>
        <w:t xml:space="preserve"> </w:t>
      </w:r>
    </w:p>
    <w:p w14:paraId="62E2B81C" w14:textId="77777777" w:rsidR="008B1ACC" w:rsidRDefault="008B1ACC" w:rsidP="008B1ACC">
      <w:pPr>
        <w:pStyle w:val="ContactInfo"/>
        <w:jc w:val="both"/>
      </w:pPr>
      <w:r>
        <w:t>Users can book pet care services through the website, providing details such as pet name, breed, and requested service.</w:t>
      </w:r>
    </w:p>
    <w:p w14:paraId="2EBDE549" w14:textId="77777777" w:rsidR="008B1ACC" w:rsidRDefault="008B1ACC" w:rsidP="008B1ACC">
      <w:pPr>
        <w:pStyle w:val="ContactInfo"/>
        <w:jc w:val="both"/>
      </w:pPr>
    </w:p>
    <w:p w14:paraId="4611F690" w14:textId="77777777" w:rsidR="008B1ACC" w:rsidRDefault="008B1ACC" w:rsidP="008B1ACC">
      <w:pPr>
        <w:pStyle w:val="ContactInfo"/>
        <w:jc w:val="both"/>
      </w:pPr>
      <w:r w:rsidRPr="008B1ACC">
        <w:rPr>
          <w:rStyle w:val="Heading2Char"/>
        </w:rPr>
        <w:t>Contact Form:</w:t>
      </w:r>
      <w:r>
        <w:t xml:space="preserve"> </w:t>
      </w:r>
    </w:p>
    <w:p w14:paraId="3A2CD25F" w14:textId="77777777" w:rsidR="008B1ACC" w:rsidRDefault="008B1ACC" w:rsidP="008B1ACC">
      <w:pPr>
        <w:pStyle w:val="ContactInfo"/>
        <w:jc w:val="both"/>
      </w:pPr>
      <w:r>
        <w:t>The website includes a contact form where users can submit inquiries or messages to the business.</w:t>
      </w:r>
    </w:p>
    <w:p w14:paraId="648F5B1B" w14:textId="77777777" w:rsidR="008B1ACC" w:rsidRDefault="008B1ACC" w:rsidP="008B1ACC">
      <w:pPr>
        <w:pStyle w:val="ContactInfo"/>
        <w:jc w:val="both"/>
      </w:pPr>
    </w:p>
    <w:p w14:paraId="6AA6F76B" w14:textId="77777777" w:rsidR="008B1ACC" w:rsidRDefault="008B1ACC" w:rsidP="008B1ACC">
      <w:pPr>
        <w:pStyle w:val="ContactInfo"/>
        <w:jc w:val="both"/>
        <w:rPr>
          <w:rStyle w:val="Heading2Char"/>
        </w:rPr>
      </w:pPr>
      <w:r w:rsidRPr="008B1ACC">
        <w:rPr>
          <w:rStyle w:val="Heading2Char"/>
        </w:rPr>
        <w:t>Admin Interface:</w:t>
      </w:r>
    </w:p>
    <w:p w14:paraId="226EB132" w14:textId="77777777" w:rsidR="004B6079" w:rsidRDefault="008B1ACC" w:rsidP="008B1ACC">
      <w:pPr>
        <w:pStyle w:val="ContactInfo"/>
        <w:jc w:val="both"/>
      </w:pPr>
      <w:r>
        <w:t xml:space="preserve"> An admin interface allows administrators to view and manage service requests and contact form submissions.</w:t>
      </w:r>
    </w:p>
    <w:p w14:paraId="0B907F2B" w14:textId="77777777" w:rsidR="008B1ACC" w:rsidRDefault="008B1ACC" w:rsidP="008B1ACC">
      <w:pPr>
        <w:pStyle w:val="ContactInfo"/>
        <w:jc w:val="both"/>
      </w:pPr>
    </w:p>
    <w:p w14:paraId="416B4A58" w14:textId="77777777" w:rsidR="008B1ACC" w:rsidRDefault="008B1ACC" w:rsidP="008B1ACC">
      <w:pPr>
        <w:pStyle w:val="ContactInfo"/>
        <w:jc w:val="both"/>
      </w:pPr>
    </w:p>
    <w:p w14:paraId="4C0FF4E0" w14:textId="77777777" w:rsidR="008B1ACC" w:rsidRDefault="009F743A" w:rsidP="009F743A">
      <w:pPr>
        <w:pStyle w:val="Heading1"/>
      </w:pPr>
      <w:r>
        <w:t xml:space="preserve">Code </w:t>
      </w:r>
      <w:r w:rsidR="008B1ACC">
        <w:t>Files:</w:t>
      </w:r>
      <w:r w:rsidR="00202330">
        <w:t xml:space="preserve"> </w:t>
      </w:r>
      <w:r w:rsidR="00202330" w:rsidRPr="00202330">
        <w:rPr>
          <w:rStyle w:val="Heading2Char"/>
        </w:rPr>
        <w:t>Front-end Part</w:t>
      </w:r>
    </w:p>
    <w:p w14:paraId="1B32063A" w14:textId="77777777" w:rsidR="000F6B6B" w:rsidRDefault="000F6B6B" w:rsidP="008B1ACC">
      <w:pPr>
        <w:pStyle w:val="ContactInfo"/>
      </w:pPr>
    </w:p>
    <w:p w14:paraId="6925922B" w14:textId="77777777" w:rsidR="00987236" w:rsidRDefault="008B1ACC" w:rsidP="009F743A">
      <w:pPr>
        <w:pStyle w:val="ContactInfo"/>
        <w:jc w:val="both"/>
      </w:pPr>
      <w:r w:rsidRPr="009F743A">
        <w:rPr>
          <w:rStyle w:val="Heading3Char"/>
        </w:rPr>
        <w:t>index.ejs:</w:t>
      </w:r>
      <w:r>
        <w:t xml:space="preserve"> Main homepage template with navigation links and user-specific content.</w:t>
      </w:r>
      <w:r w:rsidR="00987236">
        <w:t xml:space="preserve"> </w:t>
      </w:r>
    </w:p>
    <w:p w14:paraId="6165772D" w14:textId="77777777" w:rsidR="00987236" w:rsidRDefault="00987236" w:rsidP="00987236">
      <w:pPr>
        <w:pStyle w:val="ContactInfo"/>
        <w:jc w:val="both"/>
      </w:pPr>
      <w:r>
        <w:rPr>
          <w:noProof/>
          <w:lang w:val="en-IN" w:eastAsia="en-IN"/>
        </w:rPr>
        <w:drawing>
          <wp:inline distT="0" distB="0" distL="0" distR="0" wp14:anchorId="7F97147A" wp14:editId="61F983FB">
            <wp:extent cx="5115262" cy="29635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4004" cy="3078687"/>
                    </a:xfrm>
                    <a:prstGeom prst="rect">
                      <a:avLst/>
                    </a:prstGeom>
                  </pic:spPr>
                </pic:pic>
              </a:graphicData>
            </a:graphic>
          </wp:inline>
        </w:drawing>
      </w:r>
    </w:p>
    <w:p w14:paraId="0C99E759" w14:textId="77777777" w:rsidR="00987236" w:rsidRDefault="00987236" w:rsidP="00CE6E8C">
      <w:pPr>
        <w:pStyle w:val="ContactInfo"/>
        <w:jc w:val="both"/>
      </w:pPr>
      <w:r w:rsidRPr="00987236">
        <w:lastRenderedPageBreak/>
        <w:t xml:space="preserve">The use of &lt;% if(user_id) </w:t>
      </w:r>
      <w:proofErr w:type="gramStart"/>
      <w:r w:rsidRPr="00987236">
        <w:t>{ %</w:t>
      </w:r>
      <w:proofErr w:type="gramEnd"/>
      <w:r w:rsidRPr="00987236">
        <w:t>&gt; and &lt;% } else { %&gt; suggests that you are using a templating engine like EJS or similar to conditionally render content based on whether a user is logged in or not.</w:t>
      </w:r>
    </w:p>
    <w:p w14:paraId="074CE753" w14:textId="77777777" w:rsidR="00F911D6" w:rsidRDefault="00F911D6" w:rsidP="00CE6E8C">
      <w:pPr>
        <w:pStyle w:val="ContactInfo"/>
        <w:jc w:val="both"/>
      </w:pPr>
      <w:r>
        <w:t>Before login:</w:t>
      </w:r>
    </w:p>
    <w:p w14:paraId="2C531227" w14:textId="77777777" w:rsidR="00987236" w:rsidRDefault="00987236" w:rsidP="00987236">
      <w:pPr>
        <w:pStyle w:val="ContactInfo"/>
        <w:jc w:val="left"/>
      </w:pPr>
      <w:r>
        <w:rPr>
          <w:noProof/>
          <w:lang w:val="en-IN" w:eastAsia="en-IN"/>
        </w:rPr>
        <w:drawing>
          <wp:inline distT="0" distB="0" distL="0" distR="0" wp14:anchorId="3C49112C" wp14:editId="5A24886B">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9EC2216" w14:textId="77777777" w:rsidR="00F911D6" w:rsidRDefault="00F911D6" w:rsidP="00987236">
      <w:pPr>
        <w:pStyle w:val="ContactInfo"/>
        <w:jc w:val="left"/>
      </w:pPr>
      <w:r>
        <w:t>After login:</w:t>
      </w:r>
    </w:p>
    <w:p w14:paraId="42E45725" w14:textId="77777777" w:rsidR="00F911D6" w:rsidRDefault="00507F0E" w:rsidP="00987236">
      <w:pPr>
        <w:pStyle w:val="ContactInfo"/>
        <w:jc w:val="left"/>
      </w:pPr>
      <w:r>
        <w:rPr>
          <w:noProof/>
          <w:lang w:val="en-IN" w:eastAsia="en-IN"/>
        </w:rPr>
        <w:drawing>
          <wp:inline distT="0" distB="0" distL="0" distR="0" wp14:anchorId="46925CFE" wp14:editId="78065A3B">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6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CF00646" w14:textId="77777777" w:rsidR="00987236" w:rsidRDefault="00987236" w:rsidP="00987236">
      <w:pPr>
        <w:pStyle w:val="ContactInfo"/>
        <w:jc w:val="left"/>
      </w:pPr>
    </w:p>
    <w:p w14:paraId="2F2D917C" w14:textId="77777777" w:rsidR="00987236" w:rsidRDefault="00987236" w:rsidP="00987236">
      <w:pPr>
        <w:pStyle w:val="ContactInfo"/>
        <w:jc w:val="left"/>
      </w:pPr>
    </w:p>
    <w:p w14:paraId="023304AA" w14:textId="77777777" w:rsidR="00987236" w:rsidRDefault="00987236" w:rsidP="00987236">
      <w:pPr>
        <w:pStyle w:val="ContactInfo"/>
        <w:jc w:val="both"/>
      </w:pPr>
      <w:r w:rsidRPr="009F743A">
        <w:rPr>
          <w:rStyle w:val="Heading3Char"/>
        </w:rPr>
        <w:t>aboutUs.ejs:</w:t>
      </w:r>
      <w:r>
        <w:t xml:space="preserve"> Template for displaying information about the website and its services.</w:t>
      </w:r>
    </w:p>
    <w:p w14:paraId="7A468D39" w14:textId="77777777" w:rsidR="00987236" w:rsidRDefault="00987236" w:rsidP="00987236">
      <w:pPr>
        <w:pStyle w:val="ContactInfo"/>
        <w:jc w:val="left"/>
      </w:pPr>
      <w:r>
        <w:rPr>
          <w:noProof/>
          <w:lang w:val="en-IN" w:eastAsia="en-IN"/>
        </w:rPr>
        <w:lastRenderedPageBreak/>
        <w:drawing>
          <wp:inline distT="0" distB="0" distL="0" distR="0" wp14:anchorId="26C08119" wp14:editId="422552B4">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FA4CEFF" w14:textId="77777777" w:rsidR="00987236" w:rsidRDefault="00987236" w:rsidP="00987236">
      <w:pPr>
        <w:pStyle w:val="ContactInfo"/>
        <w:jc w:val="left"/>
      </w:pPr>
    </w:p>
    <w:p w14:paraId="70A6172D" w14:textId="77777777" w:rsidR="00987236" w:rsidRDefault="00987236" w:rsidP="00CE6E8C">
      <w:pPr>
        <w:pStyle w:val="ContactInfo"/>
        <w:jc w:val="both"/>
      </w:pPr>
      <w:r w:rsidRPr="00987236">
        <w:t>The content in the container and content sections provides a clear overview of your pet care service, including your services, vision, and mission. The footer contains useful links and contact information.</w:t>
      </w:r>
    </w:p>
    <w:p w14:paraId="2ED41402" w14:textId="77777777" w:rsidR="00987236" w:rsidRDefault="00987236" w:rsidP="00987236">
      <w:pPr>
        <w:pStyle w:val="ContactInfo"/>
        <w:jc w:val="left"/>
      </w:pPr>
    </w:p>
    <w:p w14:paraId="1910518B" w14:textId="77777777" w:rsidR="00987236" w:rsidRDefault="00987236" w:rsidP="00987236">
      <w:pPr>
        <w:pStyle w:val="ContactInfo"/>
        <w:jc w:val="left"/>
      </w:pPr>
    </w:p>
    <w:p w14:paraId="2214F98B" w14:textId="77777777" w:rsidR="00987236" w:rsidRDefault="00987236" w:rsidP="00987236">
      <w:pPr>
        <w:pStyle w:val="ContactInfo"/>
        <w:jc w:val="both"/>
      </w:pPr>
      <w:r w:rsidRPr="009F743A">
        <w:rPr>
          <w:rStyle w:val="Heading3Char"/>
        </w:rPr>
        <w:t>services.ejs:</w:t>
      </w:r>
      <w:r>
        <w:t xml:space="preserve"> Template for displaying available pet care services.</w:t>
      </w:r>
      <w:r w:rsidR="00CE6E8C" w:rsidRPr="00CE6E8C">
        <w:t xml:space="preserve"> The content in the section elements provides a comprehensive list of services offered by One Step Paws, including dog medical services, theme-based pet care events, pet adventure trips, holistic wellness workshops, grooming, training, and more. Each service is accompanied by a description and an image.</w:t>
      </w:r>
    </w:p>
    <w:p w14:paraId="19B61E3E" w14:textId="77777777" w:rsidR="00CE6E8C" w:rsidRDefault="00CE6E8C" w:rsidP="00CE6E8C">
      <w:pPr>
        <w:pStyle w:val="ContactInfo"/>
        <w:jc w:val="right"/>
      </w:pPr>
      <w:r>
        <w:rPr>
          <w:noProof/>
          <w:lang w:val="en-IN" w:eastAsia="en-IN"/>
        </w:rPr>
        <w:drawing>
          <wp:inline distT="0" distB="0" distL="0" distR="0" wp14:anchorId="2CE2AD31" wp14:editId="0F1AF690">
            <wp:extent cx="4814047" cy="270790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3858" cy="2713420"/>
                    </a:xfrm>
                    <a:prstGeom prst="rect">
                      <a:avLst/>
                    </a:prstGeom>
                  </pic:spPr>
                </pic:pic>
              </a:graphicData>
            </a:graphic>
          </wp:inline>
        </w:drawing>
      </w:r>
    </w:p>
    <w:p w14:paraId="7AB2F4B4" w14:textId="77777777" w:rsidR="00CE6E8C" w:rsidRDefault="00CE6E8C" w:rsidP="00987236">
      <w:pPr>
        <w:pStyle w:val="ContactInfo"/>
        <w:jc w:val="both"/>
      </w:pPr>
    </w:p>
    <w:p w14:paraId="3E62A8D5" w14:textId="77777777" w:rsidR="00CE6E8C" w:rsidRDefault="00CE6E8C" w:rsidP="00CE6E8C">
      <w:pPr>
        <w:pStyle w:val="ContactInfo"/>
        <w:jc w:val="right"/>
      </w:pPr>
      <w:r>
        <w:rPr>
          <w:noProof/>
          <w:lang w:val="en-IN" w:eastAsia="en-IN"/>
        </w:rPr>
        <w:drawing>
          <wp:inline distT="0" distB="0" distL="0" distR="0" wp14:anchorId="1871A9E9" wp14:editId="5B9020F1">
            <wp:extent cx="4790738" cy="269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4424" cy="2708113"/>
                    </a:xfrm>
                    <a:prstGeom prst="rect">
                      <a:avLst/>
                    </a:prstGeom>
                  </pic:spPr>
                </pic:pic>
              </a:graphicData>
            </a:graphic>
          </wp:inline>
        </w:drawing>
      </w:r>
    </w:p>
    <w:p w14:paraId="69F3CE90" w14:textId="77777777" w:rsidR="00CE6E8C" w:rsidRDefault="00CE6E8C" w:rsidP="00CE6E8C">
      <w:pPr>
        <w:pStyle w:val="ContactInfo"/>
        <w:jc w:val="right"/>
      </w:pPr>
    </w:p>
    <w:p w14:paraId="49486CB0" w14:textId="77777777" w:rsidR="00CE6E8C" w:rsidRDefault="00CE6E8C" w:rsidP="00CE6E8C">
      <w:pPr>
        <w:pStyle w:val="ContactInfo"/>
        <w:jc w:val="right"/>
      </w:pPr>
    </w:p>
    <w:p w14:paraId="7A7E77DF" w14:textId="77777777" w:rsidR="00CE6E8C" w:rsidRDefault="00CE6E8C" w:rsidP="00CE6E8C">
      <w:pPr>
        <w:pStyle w:val="ContactInfo"/>
        <w:jc w:val="both"/>
      </w:pPr>
      <w:r w:rsidRPr="009F743A">
        <w:rPr>
          <w:rStyle w:val="Heading3Char"/>
        </w:rPr>
        <w:t>contactUs.ejs:</w:t>
      </w:r>
      <w:r>
        <w:t xml:space="preserve"> Contact form template for user inquiries.</w:t>
      </w:r>
    </w:p>
    <w:p w14:paraId="60C9A158" w14:textId="77777777" w:rsidR="00CE6E8C" w:rsidRDefault="00CE6E8C" w:rsidP="00C018F3">
      <w:pPr>
        <w:pStyle w:val="ContactInfo"/>
      </w:pPr>
      <w:r>
        <w:rPr>
          <w:noProof/>
          <w:lang w:val="en-IN" w:eastAsia="en-IN"/>
        </w:rPr>
        <w:drawing>
          <wp:inline distT="0" distB="0" distL="0" distR="0" wp14:anchorId="434C9A76" wp14:editId="6CCE83B2">
            <wp:extent cx="4681045" cy="1441524"/>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58).png"/>
                    <pic:cNvPicPr/>
                  </pic:nvPicPr>
                  <pic:blipFill rotWithShape="1">
                    <a:blip r:embed="rId15">
                      <a:extLst>
                        <a:ext uri="{28A0092B-C50C-407E-A947-70E740481C1C}">
                          <a14:useLocalDpi xmlns:a14="http://schemas.microsoft.com/office/drawing/2010/main" val="0"/>
                        </a:ext>
                      </a:extLst>
                    </a:blip>
                    <a:srcRect l="27647" t="41481" r="26174" b="33238"/>
                    <a:stretch/>
                  </pic:blipFill>
                  <pic:spPr bwMode="auto">
                    <a:xfrm>
                      <a:off x="0" y="0"/>
                      <a:ext cx="4701465" cy="1447812"/>
                    </a:xfrm>
                    <a:prstGeom prst="rect">
                      <a:avLst/>
                    </a:prstGeom>
                    <a:ln>
                      <a:noFill/>
                    </a:ln>
                    <a:extLst>
                      <a:ext uri="{53640926-AAD7-44D8-BBD7-CCE9431645EC}">
                        <a14:shadowObscured xmlns:a14="http://schemas.microsoft.com/office/drawing/2010/main"/>
                      </a:ext>
                    </a:extLst>
                  </pic:spPr>
                </pic:pic>
              </a:graphicData>
            </a:graphic>
          </wp:inline>
        </w:drawing>
      </w:r>
    </w:p>
    <w:p w14:paraId="323F8636" w14:textId="77777777" w:rsidR="00C018F3" w:rsidRDefault="00C018F3" w:rsidP="00CE6E8C">
      <w:pPr>
        <w:pStyle w:val="ContactInfo"/>
        <w:jc w:val="both"/>
      </w:pPr>
      <w:r w:rsidRPr="00C018F3">
        <w:t>The form element contains the action attribute, which specifies the URL where the form data will be submitted. In this case, the form data will be submitted to the "addContactData" endpoint using the POST method.</w:t>
      </w:r>
    </w:p>
    <w:p w14:paraId="4A0C85E8" w14:textId="77777777" w:rsidR="00C018F3" w:rsidRDefault="00C018F3" w:rsidP="00C018F3">
      <w:pPr>
        <w:pStyle w:val="ContactInfo"/>
      </w:pPr>
      <w:r>
        <w:rPr>
          <w:noProof/>
          <w:lang w:val="en-IN" w:eastAsia="en-IN"/>
        </w:rPr>
        <w:drawing>
          <wp:inline distT="0" distB="0" distL="0" distR="0" wp14:anchorId="499F33E8" wp14:editId="7B972903">
            <wp:extent cx="4297680" cy="24174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1929" cy="2436710"/>
                    </a:xfrm>
                    <a:prstGeom prst="rect">
                      <a:avLst/>
                    </a:prstGeom>
                  </pic:spPr>
                </pic:pic>
              </a:graphicData>
            </a:graphic>
          </wp:inline>
        </w:drawing>
      </w:r>
    </w:p>
    <w:p w14:paraId="5D79E946" w14:textId="77777777" w:rsidR="00C018F3" w:rsidRDefault="00C018F3" w:rsidP="00CE6E8C">
      <w:pPr>
        <w:pStyle w:val="ContactInfo"/>
        <w:jc w:val="both"/>
      </w:pPr>
    </w:p>
    <w:p w14:paraId="28F71406" w14:textId="77777777" w:rsidR="00C018F3" w:rsidRDefault="00C018F3" w:rsidP="00C018F3">
      <w:pPr>
        <w:pStyle w:val="ContactInfo"/>
      </w:pPr>
      <w:r>
        <w:rPr>
          <w:noProof/>
          <w:lang w:val="en-IN" w:eastAsia="en-IN"/>
        </w:rPr>
        <w:drawing>
          <wp:inline distT="0" distB="0" distL="0" distR="0" wp14:anchorId="710D6135" wp14:editId="295717AE">
            <wp:extent cx="4628177" cy="2603350"/>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0771" cy="2610434"/>
                    </a:xfrm>
                    <a:prstGeom prst="rect">
                      <a:avLst/>
                    </a:prstGeom>
                  </pic:spPr>
                </pic:pic>
              </a:graphicData>
            </a:graphic>
          </wp:inline>
        </w:drawing>
      </w:r>
    </w:p>
    <w:p w14:paraId="29C7EBBE" w14:textId="77777777" w:rsidR="00202330" w:rsidRDefault="00202330" w:rsidP="00C018F3">
      <w:pPr>
        <w:pStyle w:val="ContactInfo"/>
      </w:pPr>
    </w:p>
    <w:p w14:paraId="75ABAF63" w14:textId="77777777" w:rsidR="00202330" w:rsidRDefault="00202330" w:rsidP="00C018F3">
      <w:pPr>
        <w:pStyle w:val="ContactInfo"/>
      </w:pPr>
    </w:p>
    <w:p w14:paraId="56746139" w14:textId="77777777" w:rsidR="00C018F3" w:rsidRDefault="00C018F3" w:rsidP="00C018F3">
      <w:pPr>
        <w:pStyle w:val="ContactInfo"/>
        <w:jc w:val="left"/>
      </w:pPr>
      <w:r w:rsidRPr="009F743A">
        <w:rPr>
          <w:rStyle w:val="Heading3Char"/>
        </w:rPr>
        <w:t>login.ejs:</w:t>
      </w:r>
      <w:r>
        <w:t xml:space="preserve"> Login form template with error handling for incorrect credentials.</w:t>
      </w:r>
    </w:p>
    <w:p w14:paraId="49C2B613" w14:textId="77777777" w:rsidR="00C018F3" w:rsidRDefault="00EF1F03" w:rsidP="00787867">
      <w:pPr>
        <w:pStyle w:val="ContactInfo"/>
      </w:pPr>
      <w:r>
        <w:rPr>
          <w:noProof/>
          <w:lang w:val="en-IN" w:eastAsia="en-IN"/>
        </w:rPr>
        <w:drawing>
          <wp:inline distT="0" distB="0" distL="0" distR="0" wp14:anchorId="0D343792" wp14:editId="274488D9">
            <wp:extent cx="1718711" cy="171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78).png"/>
                    <pic:cNvPicPr/>
                  </pic:nvPicPr>
                  <pic:blipFill rotWithShape="1">
                    <a:blip r:embed="rId18" cstate="print">
                      <a:extLst>
                        <a:ext uri="{28A0092B-C50C-407E-A947-70E740481C1C}">
                          <a14:useLocalDpi xmlns:a14="http://schemas.microsoft.com/office/drawing/2010/main" val="0"/>
                        </a:ext>
                      </a:extLst>
                    </a:blip>
                    <a:srcRect l="33514" t="30757" r="33594" b="10912"/>
                    <a:stretch/>
                  </pic:blipFill>
                  <pic:spPr bwMode="auto">
                    <a:xfrm>
                      <a:off x="0" y="0"/>
                      <a:ext cx="1732518" cy="1728273"/>
                    </a:xfrm>
                    <a:prstGeom prst="rect">
                      <a:avLst/>
                    </a:prstGeom>
                    <a:ln>
                      <a:noFill/>
                    </a:ln>
                    <a:extLst>
                      <a:ext uri="{53640926-AAD7-44D8-BBD7-CCE9431645EC}">
                        <a14:shadowObscured xmlns:a14="http://schemas.microsoft.com/office/drawing/2010/main"/>
                      </a:ext>
                    </a:extLst>
                  </pic:spPr>
                </pic:pic>
              </a:graphicData>
            </a:graphic>
          </wp:inline>
        </w:drawing>
      </w:r>
    </w:p>
    <w:p w14:paraId="4DCFE618" w14:textId="77777777" w:rsidR="00787867" w:rsidRDefault="00787867" w:rsidP="009F743A">
      <w:pPr>
        <w:pStyle w:val="ContactInfo"/>
        <w:jc w:val="both"/>
      </w:pPr>
    </w:p>
    <w:p w14:paraId="3BBB15D7" w14:textId="77777777" w:rsidR="00787867" w:rsidRDefault="00787867" w:rsidP="009F743A">
      <w:pPr>
        <w:pStyle w:val="ContactInfo"/>
        <w:jc w:val="both"/>
        <w:rPr>
          <w:rStyle w:val="Heading3Char"/>
        </w:rPr>
      </w:pPr>
    </w:p>
    <w:p w14:paraId="13419AE5" w14:textId="77777777" w:rsidR="008B1ACC" w:rsidRDefault="008B1ACC" w:rsidP="009F743A">
      <w:pPr>
        <w:pStyle w:val="ContactInfo"/>
        <w:jc w:val="both"/>
      </w:pPr>
      <w:r w:rsidRPr="009F743A">
        <w:rPr>
          <w:rStyle w:val="Heading3Char"/>
        </w:rPr>
        <w:t>register.ejs:</w:t>
      </w:r>
      <w:r>
        <w:t xml:space="preserve"> Registration form template with error handling for validation errors.</w:t>
      </w:r>
    </w:p>
    <w:p w14:paraId="56E00919" w14:textId="77777777" w:rsidR="00202330" w:rsidRDefault="00787867" w:rsidP="00202330">
      <w:pPr>
        <w:pStyle w:val="ContactInfo"/>
      </w:pPr>
      <w:r>
        <w:rPr>
          <w:noProof/>
          <w:lang w:val="en-IN" w:eastAsia="en-IN"/>
        </w:rPr>
        <w:drawing>
          <wp:inline distT="0" distB="0" distL="0" distR="0" wp14:anchorId="0B42B823" wp14:editId="3AD8DCA6">
            <wp:extent cx="1734991" cy="2269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60).png"/>
                    <pic:cNvPicPr/>
                  </pic:nvPicPr>
                  <pic:blipFill rotWithShape="1">
                    <a:blip r:embed="rId19" cstate="print">
                      <a:extLst>
                        <a:ext uri="{28A0092B-C50C-407E-A947-70E740481C1C}">
                          <a14:useLocalDpi xmlns:a14="http://schemas.microsoft.com/office/drawing/2010/main" val="0"/>
                        </a:ext>
                      </a:extLst>
                    </a:blip>
                    <a:srcRect l="32747" t="14122" r="32843" b="5846"/>
                    <a:stretch/>
                  </pic:blipFill>
                  <pic:spPr bwMode="auto">
                    <a:xfrm>
                      <a:off x="0" y="0"/>
                      <a:ext cx="1798993" cy="2353596"/>
                    </a:xfrm>
                    <a:prstGeom prst="rect">
                      <a:avLst/>
                    </a:prstGeom>
                    <a:ln>
                      <a:noFill/>
                    </a:ln>
                    <a:extLst>
                      <a:ext uri="{53640926-AAD7-44D8-BBD7-CCE9431645EC}">
                        <a14:shadowObscured xmlns:a14="http://schemas.microsoft.com/office/drawing/2010/main"/>
                      </a:ext>
                    </a:extLst>
                  </pic:spPr>
                </pic:pic>
              </a:graphicData>
            </a:graphic>
          </wp:inline>
        </w:drawing>
      </w:r>
    </w:p>
    <w:p w14:paraId="6BC9EFFA" w14:textId="77777777" w:rsidR="008B1ACC" w:rsidRDefault="008B1ACC" w:rsidP="00202330">
      <w:pPr>
        <w:pStyle w:val="ContactInfo"/>
        <w:jc w:val="both"/>
      </w:pPr>
      <w:r w:rsidRPr="009F743A">
        <w:rPr>
          <w:rStyle w:val="Heading3Char"/>
        </w:rPr>
        <w:lastRenderedPageBreak/>
        <w:t>userProfile.ejs:</w:t>
      </w:r>
      <w:r w:rsidR="009F743A">
        <w:t xml:space="preserve"> </w:t>
      </w:r>
      <w:r>
        <w:t>User dashboard template displaying user information and requested services.</w:t>
      </w:r>
      <w:r w:rsidR="00614C93">
        <w:t xml:space="preserve"> T</w:t>
      </w:r>
      <w:r w:rsidR="00614C93" w:rsidRPr="00614C93">
        <w:t>his code dynamically generates table rows based on the data in the services array. Each row represents an element in the array, and the table cells display various properties of each element.</w:t>
      </w:r>
    </w:p>
    <w:p w14:paraId="3D08393D" w14:textId="77777777" w:rsidR="00614C93" w:rsidRDefault="00614C93" w:rsidP="00614C93">
      <w:pPr>
        <w:pStyle w:val="ContactInfo"/>
      </w:pPr>
      <w:r>
        <w:rPr>
          <w:noProof/>
          <w:lang w:val="en-IN" w:eastAsia="en-IN"/>
        </w:rPr>
        <w:drawing>
          <wp:inline distT="0" distB="0" distL="0" distR="0" wp14:anchorId="7EE74721" wp14:editId="09A0B5A0">
            <wp:extent cx="3123511" cy="183417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61).png"/>
                    <pic:cNvPicPr/>
                  </pic:nvPicPr>
                  <pic:blipFill rotWithShape="1">
                    <a:blip r:embed="rId20">
                      <a:extLst>
                        <a:ext uri="{28A0092B-C50C-407E-A947-70E740481C1C}">
                          <a14:useLocalDpi xmlns:a14="http://schemas.microsoft.com/office/drawing/2010/main" val="0"/>
                        </a:ext>
                      </a:extLst>
                    </a:blip>
                    <a:srcRect l="27650" t="41142" r="44902" b="23109"/>
                    <a:stretch/>
                  </pic:blipFill>
                  <pic:spPr bwMode="auto">
                    <a:xfrm>
                      <a:off x="0" y="0"/>
                      <a:ext cx="3217698" cy="1889487"/>
                    </a:xfrm>
                    <a:prstGeom prst="rect">
                      <a:avLst/>
                    </a:prstGeom>
                    <a:ln>
                      <a:noFill/>
                    </a:ln>
                    <a:extLst>
                      <a:ext uri="{53640926-AAD7-44D8-BBD7-CCE9431645EC}">
                        <a14:shadowObscured xmlns:a14="http://schemas.microsoft.com/office/drawing/2010/main"/>
                      </a:ext>
                    </a:extLst>
                  </pic:spPr>
                </pic:pic>
              </a:graphicData>
            </a:graphic>
          </wp:inline>
        </w:drawing>
      </w:r>
    </w:p>
    <w:p w14:paraId="7F88B6E4" w14:textId="77777777" w:rsidR="00614C93" w:rsidRDefault="00614C93" w:rsidP="00614C93">
      <w:pPr>
        <w:pStyle w:val="ContactInfo"/>
      </w:pPr>
    </w:p>
    <w:p w14:paraId="3ADD51F3" w14:textId="77777777" w:rsidR="004D33BE" w:rsidRDefault="00EF1F03" w:rsidP="004D33BE">
      <w:pPr>
        <w:pStyle w:val="ContactInfo"/>
      </w:pPr>
      <w:r>
        <w:rPr>
          <w:noProof/>
          <w:lang w:val="en-IN" w:eastAsia="en-IN"/>
        </w:rPr>
        <w:drawing>
          <wp:inline distT="0" distB="0" distL="0" distR="0" wp14:anchorId="75647FAE" wp14:editId="2B833E22">
            <wp:extent cx="4740910" cy="196253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79).png"/>
                    <pic:cNvPicPr/>
                  </pic:nvPicPr>
                  <pic:blipFill rotWithShape="1">
                    <a:blip r:embed="rId21" cstate="print">
                      <a:extLst>
                        <a:ext uri="{28A0092B-C50C-407E-A947-70E740481C1C}">
                          <a14:useLocalDpi xmlns:a14="http://schemas.microsoft.com/office/drawing/2010/main" val="0"/>
                        </a:ext>
                      </a:extLst>
                    </a:blip>
                    <a:srcRect t="16747" b="9660"/>
                    <a:stretch/>
                  </pic:blipFill>
                  <pic:spPr bwMode="auto">
                    <a:xfrm>
                      <a:off x="0" y="0"/>
                      <a:ext cx="4753317" cy="1967675"/>
                    </a:xfrm>
                    <a:prstGeom prst="rect">
                      <a:avLst/>
                    </a:prstGeom>
                    <a:ln>
                      <a:noFill/>
                    </a:ln>
                    <a:extLst>
                      <a:ext uri="{53640926-AAD7-44D8-BBD7-CCE9431645EC}">
                        <a14:shadowObscured xmlns:a14="http://schemas.microsoft.com/office/drawing/2010/main"/>
                      </a:ext>
                    </a:extLst>
                  </pic:spPr>
                </pic:pic>
              </a:graphicData>
            </a:graphic>
          </wp:inline>
        </w:drawing>
      </w:r>
    </w:p>
    <w:p w14:paraId="579D9A56" w14:textId="77777777" w:rsidR="00202330" w:rsidRDefault="00202330" w:rsidP="004D33BE">
      <w:pPr>
        <w:pStyle w:val="ContactInfo"/>
      </w:pPr>
    </w:p>
    <w:p w14:paraId="5436C4E2" w14:textId="77777777" w:rsidR="004D33BE" w:rsidRDefault="00EF1F03" w:rsidP="00EF1F03">
      <w:pPr>
        <w:pStyle w:val="ContactInfo"/>
      </w:pPr>
      <w:r>
        <w:rPr>
          <w:noProof/>
          <w:lang w:val="en-IN" w:eastAsia="en-IN"/>
        </w:rPr>
        <w:drawing>
          <wp:inline distT="0" distB="0" distL="0" distR="0" wp14:anchorId="64F36502" wp14:editId="6876E294">
            <wp:extent cx="5232952" cy="2943538"/>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8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7836" cy="2963160"/>
                    </a:xfrm>
                    <a:prstGeom prst="rect">
                      <a:avLst/>
                    </a:prstGeom>
                  </pic:spPr>
                </pic:pic>
              </a:graphicData>
            </a:graphic>
          </wp:inline>
        </w:drawing>
      </w:r>
    </w:p>
    <w:p w14:paraId="542C04AA" w14:textId="77777777" w:rsidR="008B1ACC" w:rsidRDefault="008B1ACC" w:rsidP="004D33BE">
      <w:pPr>
        <w:pStyle w:val="ContactInfo"/>
        <w:jc w:val="left"/>
      </w:pPr>
      <w:r w:rsidRPr="009F743A">
        <w:rPr>
          <w:rStyle w:val="Heading3Char"/>
        </w:rPr>
        <w:lastRenderedPageBreak/>
        <w:t>bookService.ejs:</w:t>
      </w:r>
      <w:r>
        <w:t xml:space="preserve"> Form template for booking pet care services.</w:t>
      </w:r>
    </w:p>
    <w:p w14:paraId="37BBE38C" w14:textId="77777777" w:rsidR="004D33BE" w:rsidRDefault="00EF1F03" w:rsidP="004D33BE">
      <w:pPr>
        <w:pStyle w:val="ContactInfo"/>
        <w:jc w:val="left"/>
      </w:pPr>
      <w:r>
        <w:rPr>
          <w:noProof/>
          <w:lang w:val="en-IN" w:eastAsia="en-IN"/>
        </w:rPr>
        <w:drawing>
          <wp:inline distT="0" distB="0" distL="0" distR="0" wp14:anchorId="33DF3456" wp14:editId="14E7A8A7">
            <wp:extent cx="5486400" cy="251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81).png"/>
                    <pic:cNvPicPr/>
                  </pic:nvPicPr>
                  <pic:blipFill rotWithShape="1">
                    <a:blip r:embed="rId23" cstate="print">
                      <a:extLst>
                        <a:ext uri="{28A0092B-C50C-407E-A947-70E740481C1C}">
                          <a14:useLocalDpi xmlns:a14="http://schemas.microsoft.com/office/drawing/2010/main" val="0"/>
                        </a:ext>
                      </a:extLst>
                    </a:blip>
                    <a:srcRect t="18519"/>
                    <a:stretch/>
                  </pic:blipFill>
                  <pic:spPr bwMode="auto">
                    <a:xfrm>
                      <a:off x="0" y="0"/>
                      <a:ext cx="5486400" cy="2514600"/>
                    </a:xfrm>
                    <a:prstGeom prst="rect">
                      <a:avLst/>
                    </a:prstGeom>
                    <a:ln>
                      <a:noFill/>
                    </a:ln>
                    <a:extLst>
                      <a:ext uri="{53640926-AAD7-44D8-BBD7-CCE9431645EC}">
                        <a14:shadowObscured xmlns:a14="http://schemas.microsoft.com/office/drawing/2010/main"/>
                      </a:ext>
                    </a:extLst>
                  </pic:spPr>
                </pic:pic>
              </a:graphicData>
            </a:graphic>
          </wp:inline>
        </w:drawing>
      </w:r>
    </w:p>
    <w:p w14:paraId="3E153A04" w14:textId="77777777" w:rsidR="004D33BE" w:rsidRDefault="004D33BE" w:rsidP="004D33BE">
      <w:pPr>
        <w:pStyle w:val="ContactInfo"/>
        <w:jc w:val="left"/>
      </w:pPr>
    </w:p>
    <w:p w14:paraId="4F5F8238" w14:textId="77777777" w:rsidR="004D33BE" w:rsidRDefault="004D33BE" w:rsidP="004D33BE">
      <w:pPr>
        <w:pStyle w:val="ContactInfo"/>
        <w:jc w:val="left"/>
      </w:pPr>
    </w:p>
    <w:p w14:paraId="1E138539" w14:textId="77777777" w:rsidR="00202330" w:rsidRDefault="00202330" w:rsidP="00EF1F03">
      <w:pPr>
        <w:pStyle w:val="Heading2"/>
      </w:pPr>
      <w:r>
        <w:t xml:space="preserve">Database </w:t>
      </w:r>
      <w:proofErr w:type="gramStart"/>
      <w:r>
        <w:t>P</w:t>
      </w:r>
      <w:r w:rsidRPr="00202330">
        <w:t>art :</w:t>
      </w:r>
      <w:proofErr w:type="gramEnd"/>
    </w:p>
    <w:p w14:paraId="6DEA9E3E" w14:textId="77777777" w:rsidR="00202330" w:rsidRDefault="00202330" w:rsidP="00202330">
      <w:pPr>
        <w:pStyle w:val="Heading3"/>
      </w:pPr>
      <w:r>
        <w:t>Database Connection</w:t>
      </w:r>
    </w:p>
    <w:p w14:paraId="5CC595C0" w14:textId="77777777" w:rsidR="00630EAD" w:rsidRDefault="00202330" w:rsidP="00202330">
      <w:r>
        <w:rPr>
          <w:noProof/>
          <w:lang w:val="en-IN" w:eastAsia="en-IN"/>
        </w:rPr>
        <w:drawing>
          <wp:inline distT="0" distB="0" distL="0" distR="0" wp14:anchorId="163DC73E" wp14:editId="5B114E51">
            <wp:extent cx="6275048" cy="2404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66).png"/>
                    <pic:cNvPicPr/>
                  </pic:nvPicPr>
                  <pic:blipFill rotWithShape="1">
                    <a:blip r:embed="rId24">
                      <a:extLst>
                        <a:ext uri="{28A0092B-C50C-407E-A947-70E740481C1C}">
                          <a14:useLocalDpi xmlns:a14="http://schemas.microsoft.com/office/drawing/2010/main" val="0"/>
                        </a:ext>
                      </a:extLst>
                    </a:blip>
                    <a:srcRect l="7549" t="12202" r="11647" b="42815"/>
                    <a:stretch/>
                  </pic:blipFill>
                  <pic:spPr bwMode="auto">
                    <a:xfrm>
                      <a:off x="0" y="0"/>
                      <a:ext cx="6369887" cy="2440445"/>
                    </a:xfrm>
                    <a:prstGeom prst="rect">
                      <a:avLst/>
                    </a:prstGeom>
                    <a:ln>
                      <a:noFill/>
                    </a:ln>
                    <a:extLst>
                      <a:ext uri="{53640926-AAD7-44D8-BBD7-CCE9431645EC}">
                        <a14:shadowObscured xmlns:a14="http://schemas.microsoft.com/office/drawing/2010/main"/>
                      </a:ext>
                    </a:extLst>
                  </pic:spPr>
                </pic:pic>
              </a:graphicData>
            </a:graphic>
          </wp:inline>
        </w:drawing>
      </w:r>
    </w:p>
    <w:p w14:paraId="230ECFE0" w14:textId="77777777" w:rsidR="00630EAD" w:rsidRDefault="00630EAD" w:rsidP="00630EAD">
      <w:pPr>
        <w:jc w:val="both"/>
      </w:pPr>
      <w:r w:rsidRPr="00630EAD">
        <w:t>This code snippet is a Node.js module that connects to a MongoDB database using Mongoose, a MongoDB object modeling tool designed to work in an asynchronous environment.</w:t>
      </w:r>
    </w:p>
    <w:p w14:paraId="0A499826" w14:textId="77777777" w:rsidR="00630EAD" w:rsidRDefault="00630EAD" w:rsidP="00630EAD">
      <w:pPr>
        <w:jc w:val="both"/>
      </w:pPr>
      <w:r w:rsidRPr="00630EAD">
        <w:t>Within this project we have stored a total of three information in the database</w:t>
      </w:r>
      <w:r>
        <w:t xml:space="preserve">. </w:t>
      </w:r>
    </w:p>
    <w:p w14:paraId="445EA021" w14:textId="77777777" w:rsidR="00630EAD" w:rsidRDefault="00630EAD" w:rsidP="00630EAD">
      <w:pPr>
        <w:pStyle w:val="ListParagraph"/>
        <w:numPr>
          <w:ilvl w:val="0"/>
          <w:numId w:val="18"/>
        </w:numPr>
        <w:jc w:val="both"/>
      </w:pPr>
      <w:r>
        <w:t xml:space="preserve">User </w:t>
      </w:r>
      <w:proofErr w:type="gramStart"/>
      <w:r>
        <w:t>information(</w:t>
      </w:r>
      <w:proofErr w:type="gramEnd"/>
      <w:r>
        <w:t>when he</w:t>
      </w:r>
      <w:r w:rsidR="004D2FF1">
        <w:t>/she</w:t>
      </w:r>
      <w:r>
        <w:t xml:space="preserve"> registered)</w:t>
      </w:r>
    </w:p>
    <w:p w14:paraId="7D31DFE9" w14:textId="77777777" w:rsidR="00630EAD" w:rsidRDefault="00630EAD" w:rsidP="00630EAD">
      <w:pPr>
        <w:pStyle w:val="ListParagraph"/>
        <w:numPr>
          <w:ilvl w:val="0"/>
          <w:numId w:val="18"/>
        </w:numPr>
        <w:jc w:val="both"/>
      </w:pPr>
      <w:r>
        <w:t>Booked services information</w:t>
      </w:r>
    </w:p>
    <w:p w14:paraId="7D67EA3F" w14:textId="77777777" w:rsidR="00630EAD" w:rsidRDefault="00630EAD" w:rsidP="00630EAD">
      <w:pPr>
        <w:pStyle w:val="ListParagraph"/>
        <w:numPr>
          <w:ilvl w:val="0"/>
          <w:numId w:val="18"/>
        </w:numPr>
        <w:jc w:val="both"/>
      </w:pPr>
      <w:r>
        <w:t>Contact information</w:t>
      </w:r>
    </w:p>
    <w:p w14:paraId="169275CA" w14:textId="77777777" w:rsidR="00630EAD" w:rsidRDefault="00630EAD" w:rsidP="00630EAD">
      <w:pPr>
        <w:jc w:val="both"/>
      </w:pPr>
      <w:r>
        <w:lastRenderedPageBreak/>
        <w:t>Their schemas</w:t>
      </w:r>
      <w:r w:rsidRPr="00630EAD">
        <w:t xml:space="preserve"> are shown below</w:t>
      </w:r>
      <w:r>
        <w:t>.</w:t>
      </w:r>
    </w:p>
    <w:p w14:paraId="0BBD8673" w14:textId="77777777" w:rsidR="00167CF0" w:rsidRDefault="00167CF0" w:rsidP="00630EAD">
      <w:pPr>
        <w:jc w:val="both"/>
      </w:pPr>
      <w:proofErr w:type="gramStart"/>
      <w:r>
        <w:t>UserSchema :</w:t>
      </w:r>
      <w:proofErr w:type="gramEnd"/>
      <w:r>
        <w:t xml:space="preserve"> </w:t>
      </w:r>
      <w:r w:rsidRPr="00167CF0">
        <w:t>This model represents user accounts in the system. It includes fields such as username, email, phone number, password, and isAdmin flag to indicate whether the user is an administrator.</w:t>
      </w:r>
      <w:r>
        <w:t xml:space="preserve">                                                   </w:t>
      </w:r>
    </w:p>
    <w:p w14:paraId="00DBA8DF" w14:textId="77777777" w:rsidR="00167CF0" w:rsidRDefault="00167CF0" w:rsidP="00630EAD">
      <w:pPr>
        <w:jc w:val="both"/>
      </w:pPr>
      <w:proofErr w:type="gramStart"/>
      <w:r>
        <w:t>ServiceSchema :</w:t>
      </w:r>
      <w:proofErr w:type="gramEnd"/>
      <w:r>
        <w:t xml:space="preserve"> </w:t>
      </w:r>
      <w:r w:rsidRPr="00167CF0">
        <w:t>This model represents service requests made by users. It includes various fields such as name, email, phone number, address, service details, price, etc.</w:t>
      </w:r>
    </w:p>
    <w:p w14:paraId="05EA243E" w14:textId="77777777" w:rsidR="00167CF0" w:rsidRDefault="00167CF0" w:rsidP="00630EAD">
      <w:pPr>
        <w:jc w:val="both"/>
      </w:pPr>
      <w:proofErr w:type="gramStart"/>
      <w:r>
        <w:t>ContactSchema :</w:t>
      </w:r>
      <w:proofErr w:type="gramEnd"/>
      <w:r>
        <w:t xml:space="preserve"> </w:t>
      </w:r>
      <w:r w:rsidRPr="00167CF0">
        <w:t>This model represents contacts made through a contact form. It includes fields for the name, email, and message of the contact.</w:t>
      </w:r>
    </w:p>
    <w:p w14:paraId="027D1EF8" w14:textId="77777777" w:rsidR="00167CF0" w:rsidRDefault="00630EAD" w:rsidP="00630EAD">
      <w:pPr>
        <w:jc w:val="both"/>
        <w:rPr>
          <w:noProof/>
          <w:lang w:val="en-IN" w:eastAsia="en-IN"/>
        </w:rPr>
      </w:pPr>
      <w:r>
        <w:rPr>
          <w:noProof/>
          <w:lang w:val="en-IN" w:eastAsia="en-IN"/>
        </w:rPr>
        <w:drawing>
          <wp:inline distT="0" distB="0" distL="0" distR="0" wp14:anchorId="41F66D7D" wp14:editId="4BA2AD22">
            <wp:extent cx="2136925" cy="2942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67).png"/>
                    <pic:cNvPicPr/>
                  </pic:nvPicPr>
                  <pic:blipFill rotWithShape="1">
                    <a:blip r:embed="rId25" cstate="print">
                      <a:extLst>
                        <a:ext uri="{28A0092B-C50C-407E-A947-70E740481C1C}">
                          <a14:useLocalDpi xmlns:a14="http://schemas.microsoft.com/office/drawing/2010/main" val="0"/>
                        </a:ext>
                      </a:extLst>
                    </a:blip>
                    <a:srcRect l="8336" t="15512" r="63726" b="12651"/>
                    <a:stretch/>
                  </pic:blipFill>
                  <pic:spPr bwMode="auto">
                    <a:xfrm>
                      <a:off x="0" y="0"/>
                      <a:ext cx="2176422" cy="2996598"/>
                    </a:xfrm>
                    <a:prstGeom prst="rect">
                      <a:avLst/>
                    </a:prstGeom>
                    <a:ln>
                      <a:noFill/>
                    </a:ln>
                    <a:extLst>
                      <a:ext uri="{53640926-AAD7-44D8-BBD7-CCE9431645EC}">
                        <a14:shadowObscured xmlns:a14="http://schemas.microsoft.com/office/drawing/2010/main"/>
                      </a:ext>
                    </a:extLst>
                  </pic:spPr>
                </pic:pic>
              </a:graphicData>
            </a:graphic>
          </wp:inline>
        </w:drawing>
      </w:r>
      <w:r w:rsidR="00167CF0">
        <w:rPr>
          <w:noProof/>
          <w:lang w:val="en-IN" w:eastAsia="en-IN"/>
        </w:rPr>
        <w:t xml:space="preserve">        </w:t>
      </w:r>
      <w:r w:rsidR="00167CF0">
        <w:rPr>
          <w:noProof/>
          <w:lang w:val="en-IN" w:eastAsia="en-IN"/>
        </w:rPr>
        <w:drawing>
          <wp:inline distT="0" distB="0" distL="0" distR="0" wp14:anchorId="33B5E6FF" wp14:editId="646BA2E5">
            <wp:extent cx="2404334" cy="5182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68).png"/>
                    <pic:cNvPicPr/>
                  </pic:nvPicPr>
                  <pic:blipFill rotWithShape="1">
                    <a:blip r:embed="rId26">
                      <a:extLst>
                        <a:ext uri="{28A0092B-C50C-407E-A947-70E740481C1C}">
                          <a14:useLocalDpi xmlns:a14="http://schemas.microsoft.com/office/drawing/2010/main" val="0"/>
                        </a:ext>
                      </a:extLst>
                    </a:blip>
                    <a:srcRect l="4216" t="12556" r="74118" b="4427"/>
                    <a:stretch/>
                  </pic:blipFill>
                  <pic:spPr bwMode="auto">
                    <a:xfrm>
                      <a:off x="0" y="0"/>
                      <a:ext cx="2407730" cy="5189330"/>
                    </a:xfrm>
                    <a:prstGeom prst="rect">
                      <a:avLst/>
                    </a:prstGeom>
                    <a:ln>
                      <a:noFill/>
                    </a:ln>
                    <a:extLst>
                      <a:ext uri="{53640926-AAD7-44D8-BBD7-CCE9431645EC}">
                        <a14:shadowObscured xmlns:a14="http://schemas.microsoft.com/office/drawing/2010/main"/>
                      </a:ext>
                    </a:extLst>
                  </pic:spPr>
                </pic:pic>
              </a:graphicData>
            </a:graphic>
          </wp:inline>
        </w:drawing>
      </w:r>
    </w:p>
    <w:p w14:paraId="1519B0CC" w14:textId="77777777" w:rsidR="00167CF0" w:rsidRDefault="00167CF0" w:rsidP="00630EAD">
      <w:pPr>
        <w:jc w:val="both"/>
      </w:pPr>
      <w:r>
        <w:rPr>
          <w:noProof/>
          <w:lang w:val="en-IN" w:eastAsia="en-IN"/>
        </w:rPr>
        <w:lastRenderedPageBreak/>
        <w:drawing>
          <wp:inline distT="0" distB="0" distL="0" distR="0" wp14:anchorId="1055185D" wp14:editId="2B947437">
            <wp:extent cx="2840019" cy="257115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69).png"/>
                    <pic:cNvPicPr/>
                  </pic:nvPicPr>
                  <pic:blipFill rotWithShape="1">
                    <a:blip r:embed="rId27">
                      <a:extLst>
                        <a:ext uri="{28A0092B-C50C-407E-A947-70E740481C1C}">
                          <a14:useLocalDpi xmlns:a14="http://schemas.microsoft.com/office/drawing/2010/main" val="0"/>
                        </a:ext>
                      </a:extLst>
                    </a:blip>
                    <a:srcRect l="7453" t="19180" r="62745" b="32854"/>
                    <a:stretch/>
                  </pic:blipFill>
                  <pic:spPr bwMode="auto">
                    <a:xfrm>
                      <a:off x="0" y="0"/>
                      <a:ext cx="2871360" cy="2599525"/>
                    </a:xfrm>
                    <a:prstGeom prst="rect">
                      <a:avLst/>
                    </a:prstGeom>
                    <a:ln>
                      <a:noFill/>
                    </a:ln>
                    <a:extLst>
                      <a:ext uri="{53640926-AAD7-44D8-BBD7-CCE9431645EC}">
                        <a14:shadowObscured xmlns:a14="http://schemas.microsoft.com/office/drawing/2010/main"/>
                      </a:ext>
                    </a:extLst>
                  </pic:spPr>
                </pic:pic>
              </a:graphicData>
            </a:graphic>
          </wp:inline>
        </w:drawing>
      </w:r>
    </w:p>
    <w:p w14:paraId="15A04C1F" w14:textId="77777777" w:rsidR="00167CF0" w:rsidRDefault="007C03C6" w:rsidP="00630EAD">
      <w:pPr>
        <w:jc w:val="both"/>
      </w:pPr>
      <w:r w:rsidRPr="007C03C6">
        <w:t>These code snippets define three different Mongoose models: Contact, Service, and User.</w:t>
      </w:r>
      <w:r>
        <w:t xml:space="preserve"> </w:t>
      </w:r>
      <w:r w:rsidRPr="007C03C6">
        <w:t xml:space="preserve">Each model is defined using Mongoose's Schema and model functions. The </w:t>
      </w:r>
      <w:proofErr w:type="gramStart"/>
      <w:r w:rsidRPr="007C03C6">
        <w:t>module.exports</w:t>
      </w:r>
      <w:proofErr w:type="gramEnd"/>
      <w:r w:rsidRPr="007C03C6">
        <w:t xml:space="preserve"> statement at the end of each file exports the respective model so it can be used in other parts of the application.</w:t>
      </w:r>
    </w:p>
    <w:p w14:paraId="4194F744" w14:textId="77777777" w:rsidR="00355780" w:rsidRDefault="00355780" w:rsidP="00630EAD">
      <w:pPr>
        <w:jc w:val="both"/>
      </w:pPr>
      <w:r>
        <w:rPr>
          <w:noProof/>
          <w:lang w:val="en-IN" w:eastAsia="en-IN"/>
        </w:rPr>
        <w:drawing>
          <wp:inline distT="0" distB="0" distL="0" distR="0" wp14:anchorId="793B1FF1" wp14:editId="56BDD509">
            <wp:extent cx="5945808" cy="334451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7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6606" cy="3350591"/>
                    </a:xfrm>
                    <a:prstGeom prst="rect">
                      <a:avLst/>
                    </a:prstGeom>
                  </pic:spPr>
                </pic:pic>
              </a:graphicData>
            </a:graphic>
          </wp:inline>
        </w:drawing>
      </w:r>
    </w:p>
    <w:p w14:paraId="0ADECBF9" w14:textId="77777777" w:rsidR="00030AAE" w:rsidRDefault="00030AAE" w:rsidP="00630EAD">
      <w:pPr>
        <w:jc w:val="both"/>
      </w:pPr>
    </w:p>
    <w:p w14:paraId="2043B419" w14:textId="77777777" w:rsidR="00030AAE" w:rsidRDefault="00030AAE" w:rsidP="00030AAE">
      <w:pPr>
        <w:pStyle w:val="Heading2"/>
      </w:pPr>
      <w:r>
        <w:lastRenderedPageBreak/>
        <w:t xml:space="preserve">Backend </w:t>
      </w:r>
      <w:proofErr w:type="gramStart"/>
      <w:r>
        <w:t>Part :</w:t>
      </w:r>
      <w:proofErr w:type="gramEnd"/>
    </w:p>
    <w:p w14:paraId="6060F61A" w14:textId="77777777" w:rsidR="004D33BE" w:rsidRDefault="00030AAE" w:rsidP="00D21617">
      <w:pPr>
        <w:jc w:val="both"/>
      </w:pPr>
      <w:r>
        <w:t xml:space="preserve">To connect the database with front-end, it is required to use backend part. In this project we use express.js as a backend which is a small and intelligent </w:t>
      </w:r>
      <w:r w:rsidR="00D21617">
        <w:t>module of node.js</w:t>
      </w:r>
    </w:p>
    <w:p w14:paraId="02CE272E" w14:textId="77777777" w:rsidR="00904955" w:rsidRDefault="00904955" w:rsidP="00904955">
      <w:pPr>
        <w:jc w:val="both"/>
      </w:pPr>
      <w:r>
        <w:t>ExpressJS: Express.js is a minimal and flexible Node.js web application framework that provides a robust set of features for building web and mobile applications. It facilitates the development of server-side web applications by providing a simple API for handling HTTP requests and responses, middleware support, and routing.</w:t>
      </w:r>
    </w:p>
    <w:p w14:paraId="39C1BA1F" w14:textId="77777777" w:rsidR="00D21617" w:rsidRDefault="00D21617" w:rsidP="00D21617">
      <w:r>
        <w:rPr>
          <w:noProof/>
          <w:lang w:val="en-IN" w:eastAsia="en-IN"/>
        </w:rPr>
        <w:drawing>
          <wp:inline distT="0" distB="0" distL="0" distR="0" wp14:anchorId="3DDCAF95" wp14:editId="5648AB16">
            <wp:extent cx="4860659" cy="11330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70).png"/>
                    <pic:cNvPicPr/>
                  </pic:nvPicPr>
                  <pic:blipFill rotWithShape="1">
                    <a:blip r:embed="rId29">
                      <a:extLst>
                        <a:ext uri="{28A0092B-C50C-407E-A947-70E740481C1C}">
                          <a14:useLocalDpi xmlns:a14="http://schemas.microsoft.com/office/drawing/2010/main" val="0"/>
                        </a:ext>
                      </a:extLst>
                    </a:blip>
                    <a:srcRect l="8425" t="12238" r="48816" b="70042"/>
                    <a:stretch/>
                  </pic:blipFill>
                  <pic:spPr bwMode="auto">
                    <a:xfrm>
                      <a:off x="0" y="0"/>
                      <a:ext cx="4899734" cy="1142170"/>
                    </a:xfrm>
                    <a:prstGeom prst="rect">
                      <a:avLst/>
                    </a:prstGeom>
                    <a:ln>
                      <a:noFill/>
                    </a:ln>
                    <a:extLst>
                      <a:ext uri="{53640926-AAD7-44D8-BBD7-CCE9431645EC}">
                        <a14:shadowObscured xmlns:a14="http://schemas.microsoft.com/office/drawing/2010/main"/>
                      </a:ext>
                    </a:extLst>
                  </pic:spPr>
                </pic:pic>
              </a:graphicData>
            </a:graphic>
          </wp:inline>
        </w:drawing>
      </w:r>
    </w:p>
    <w:p w14:paraId="580E09C2" w14:textId="77777777" w:rsidR="00D21617" w:rsidRDefault="00D21617" w:rsidP="00D21617">
      <w:pPr>
        <w:jc w:val="both"/>
      </w:pPr>
      <w:r w:rsidRPr="00D21617">
        <w:t>This code snippet requires several modules and model</w:t>
      </w:r>
      <w:r>
        <w:t>s for an Express.js application. T</w:t>
      </w:r>
      <w:r w:rsidRPr="00D21617">
        <w:t>hese imports suggest that the application uses MongoDB for data storage, uses authentication middleware, and performs input validation using express-validator.</w:t>
      </w:r>
    </w:p>
    <w:p w14:paraId="2D9947CC" w14:textId="77777777" w:rsidR="00904955" w:rsidRDefault="00904955" w:rsidP="00D21617">
      <w:pPr>
        <w:jc w:val="both"/>
        <w:rPr>
          <w:rFonts w:ascii="Constantia" w:hAnsi="Constantia" w:cs="Segoe UI"/>
          <w:color w:val="0D0D0D"/>
          <w:shd w:val="clear" w:color="auto" w:fill="FFFFFF"/>
        </w:rPr>
      </w:pPr>
      <w:r>
        <w:rPr>
          <w:rFonts w:ascii="Constantia" w:hAnsi="Constantia" w:cs="Segoe UI"/>
          <w:color w:val="0D0D0D"/>
          <w:shd w:val="clear" w:color="auto" w:fill="FFFFFF"/>
        </w:rPr>
        <w:t>This part</w:t>
      </w:r>
      <w:r w:rsidRPr="00904955">
        <w:rPr>
          <w:rFonts w:ascii="Constantia" w:hAnsi="Constantia" w:cs="Segoe UI"/>
          <w:color w:val="0D0D0D"/>
          <w:shd w:val="clear" w:color="auto" w:fill="FFFFFF"/>
        </w:rPr>
        <w:t xml:space="preserve"> defines several routes and their corresponding controller functions for an Express.js application.</w:t>
      </w:r>
    </w:p>
    <w:p w14:paraId="6C641B4C" w14:textId="77777777" w:rsidR="00904955" w:rsidRDefault="00904955" w:rsidP="00D21617">
      <w:pPr>
        <w:jc w:val="both"/>
        <w:rPr>
          <w:rFonts w:ascii="Constantia" w:hAnsi="Constantia" w:cs="Segoe UI"/>
          <w:color w:val="0D0D0D"/>
          <w:shd w:val="clear" w:color="auto" w:fill="FFFFFF"/>
        </w:rPr>
      </w:pPr>
      <w:r w:rsidRPr="00904955">
        <w:rPr>
          <w:rFonts w:ascii="Constantia" w:hAnsi="Constantia" w:cs="Segoe UI"/>
          <w:color w:val="0D0D0D"/>
          <w:shd w:val="clear" w:color="auto" w:fill="FFFFFF"/>
        </w:rPr>
        <w:t>Each route handles specific functionalities related to user authentication, profile management, service booking, and contact information.</w:t>
      </w:r>
    </w:p>
    <w:p w14:paraId="577829AB" w14:textId="77777777" w:rsidR="00904955" w:rsidRDefault="00736DC9" w:rsidP="00D21617">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rPr>
        <w:drawing>
          <wp:inline distT="0" distB="0" distL="0" distR="0" wp14:anchorId="3CD86187" wp14:editId="3FC07E66">
            <wp:extent cx="4456958" cy="3302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5).png"/>
                    <pic:cNvPicPr/>
                  </pic:nvPicPr>
                  <pic:blipFill rotWithShape="1">
                    <a:blip r:embed="rId30" cstate="print">
                      <a:extLst>
                        <a:ext uri="{28A0092B-C50C-407E-A947-70E740481C1C}">
                          <a14:useLocalDpi xmlns:a14="http://schemas.microsoft.com/office/drawing/2010/main" val="0"/>
                        </a:ext>
                      </a:extLst>
                    </a:blip>
                    <a:srcRect l="7881" t="12238" r="28523" b="4001"/>
                    <a:stretch/>
                  </pic:blipFill>
                  <pic:spPr bwMode="auto">
                    <a:xfrm>
                      <a:off x="0" y="0"/>
                      <a:ext cx="4487117" cy="3324343"/>
                    </a:xfrm>
                    <a:prstGeom prst="rect">
                      <a:avLst/>
                    </a:prstGeom>
                    <a:ln>
                      <a:noFill/>
                    </a:ln>
                    <a:extLst>
                      <a:ext uri="{53640926-AAD7-44D8-BBD7-CCE9431645EC}">
                        <a14:shadowObscured xmlns:a14="http://schemas.microsoft.com/office/drawing/2010/main"/>
                      </a:ext>
                    </a:extLst>
                  </pic:spPr>
                </pic:pic>
              </a:graphicData>
            </a:graphic>
          </wp:inline>
        </w:drawing>
      </w:r>
    </w:p>
    <w:p w14:paraId="37E37716" w14:textId="77777777" w:rsidR="00736DC9" w:rsidRDefault="00736DC9" w:rsidP="00736DC9">
      <w:pPr>
        <w:jc w:val="both"/>
        <w:rPr>
          <w:rFonts w:ascii="Constantia" w:hAnsi="Constantia" w:cs="Segoe UI"/>
          <w:color w:val="0D0D0D"/>
          <w:shd w:val="clear" w:color="auto" w:fill="FFFFFF"/>
        </w:rPr>
      </w:pPr>
      <w:r w:rsidRPr="00736DC9">
        <w:rPr>
          <w:rFonts w:ascii="Constantia" w:hAnsi="Constantia" w:cs="Segoe UI"/>
          <w:color w:val="0D0D0D"/>
          <w:shd w:val="clear" w:color="auto" w:fill="FFFFFF"/>
        </w:rPr>
        <w:lastRenderedPageBreak/>
        <w:t>The express-validator middleware is used to validate user input in the registration form. The routes are handled by the respective controllers (auth-controller, views_controller, services_controller). The express-session middleware is used to manage user sessions.</w:t>
      </w:r>
    </w:p>
    <w:p w14:paraId="2C5C6B66" w14:textId="77777777" w:rsidR="00736DC9" w:rsidRDefault="00736DC9" w:rsidP="00736DC9">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rPr>
        <w:drawing>
          <wp:inline distT="0" distB="0" distL="0" distR="0" wp14:anchorId="45B7453C" wp14:editId="22E7F96C">
            <wp:extent cx="5847216" cy="245993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76).png"/>
                    <pic:cNvPicPr/>
                  </pic:nvPicPr>
                  <pic:blipFill rotWithShape="1">
                    <a:blip r:embed="rId31">
                      <a:extLst>
                        <a:ext uri="{28A0092B-C50C-407E-A947-70E740481C1C}">
                          <a14:useLocalDpi xmlns:a14="http://schemas.microsoft.com/office/drawing/2010/main" val="0"/>
                        </a:ext>
                      </a:extLst>
                    </a:blip>
                    <a:srcRect l="8336" t="12563" r="41576" b="45808"/>
                    <a:stretch/>
                  </pic:blipFill>
                  <pic:spPr bwMode="auto">
                    <a:xfrm>
                      <a:off x="0" y="0"/>
                      <a:ext cx="5936317" cy="2497419"/>
                    </a:xfrm>
                    <a:prstGeom prst="rect">
                      <a:avLst/>
                    </a:prstGeom>
                    <a:ln>
                      <a:noFill/>
                    </a:ln>
                    <a:extLst>
                      <a:ext uri="{53640926-AAD7-44D8-BBD7-CCE9431645EC}">
                        <a14:shadowObscured xmlns:a14="http://schemas.microsoft.com/office/drawing/2010/main"/>
                      </a:ext>
                    </a:extLst>
                  </pic:spPr>
                </pic:pic>
              </a:graphicData>
            </a:graphic>
          </wp:inline>
        </w:drawing>
      </w:r>
    </w:p>
    <w:p w14:paraId="7090EAD0" w14:textId="77777777" w:rsidR="00904955" w:rsidRDefault="00736DC9" w:rsidP="00D21617">
      <w:pPr>
        <w:jc w:val="both"/>
        <w:rPr>
          <w:rFonts w:ascii="Constantia" w:hAnsi="Constantia"/>
        </w:rPr>
      </w:pPr>
      <w:r>
        <w:rPr>
          <w:rFonts w:ascii="Constantia" w:hAnsi="Constantia"/>
          <w:noProof/>
          <w:lang w:val="en-IN" w:eastAsia="en-IN"/>
        </w:rPr>
        <w:drawing>
          <wp:inline distT="0" distB="0" distL="0" distR="0" wp14:anchorId="385869EB" wp14:editId="32E4335D">
            <wp:extent cx="5387009" cy="273336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76).png"/>
                    <pic:cNvPicPr/>
                  </pic:nvPicPr>
                  <pic:blipFill rotWithShape="1">
                    <a:blip r:embed="rId31">
                      <a:extLst>
                        <a:ext uri="{28A0092B-C50C-407E-A947-70E740481C1C}">
                          <a14:useLocalDpi xmlns:a14="http://schemas.microsoft.com/office/drawing/2010/main" val="0"/>
                        </a:ext>
                      </a:extLst>
                    </a:blip>
                    <a:srcRect l="8154" t="53302" r="42538" b="2220"/>
                    <a:stretch/>
                  </pic:blipFill>
                  <pic:spPr bwMode="auto">
                    <a:xfrm>
                      <a:off x="0" y="0"/>
                      <a:ext cx="5408011" cy="2744022"/>
                    </a:xfrm>
                    <a:prstGeom prst="rect">
                      <a:avLst/>
                    </a:prstGeom>
                    <a:ln>
                      <a:noFill/>
                    </a:ln>
                    <a:extLst>
                      <a:ext uri="{53640926-AAD7-44D8-BBD7-CCE9431645EC}">
                        <a14:shadowObscured xmlns:a14="http://schemas.microsoft.com/office/drawing/2010/main"/>
                      </a:ext>
                    </a:extLst>
                  </pic:spPr>
                </pic:pic>
              </a:graphicData>
            </a:graphic>
          </wp:inline>
        </w:drawing>
      </w:r>
    </w:p>
    <w:p w14:paraId="028D27B3" w14:textId="77777777" w:rsidR="005F4256" w:rsidRDefault="00736DC9" w:rsidP="005F4256">
      <w:pPr>
        <w:jc w:val="both"/>
        <w:rPr>
          <w:rFonts w:ascii="Constantia" w:hAnsi="Constantia"/>
        </w:rPr>
      </w:pPr>
      <w:r w:rsidRPr="00736DC9">
        <w:rPr>
          <w:rFonts w:ascii="Constantia" w:hAnsi="Constantia"/>
        </w:rPr>
        <w:t>This code sets up an Express server with EJS as the view engine. It serves static files from a public directory, parses URL-encoded and JSON request bodies, and uses express-session for session management. The server listens on port 4000 and uses a router defined in auth-router for routing. Finally, it connects to a database using connectDb.</w:t>
      </w:r>
    </w:p>
    <w:p w14:paraId="7C38B47F" w14:textId="77777777" w:rsidR="005F4256" w:rsidRPr="005F4256" w:rsidRDefault="005F4256" w:rsidP="005F4256">
      <w:pPr>
        <w:jc w:val="both"/>
        <w:rPr>
          <w:rFonts w:ascii="Constantia" w:hAnsi="Constantia"/>
        </w:rPr>
      </w:pPr>
    </w:p>
    <w:p w14:paraId="26716E5E" w14:textId="77777777" w:rsidR="009F743A" w:rsidRDefault="009F743A" w:rsidP="009F743A">
      <w:pPr>
        <w:pStyle w:val="Heading2"/>
      </w:pPr>
      <w:r>
        <w:lastRenderedPageBreak/>
        <w:t>Code Overview:</w:t>
      </w:r>
    </w:p>
    <w:p w14:paraId="68A3CADC" w14:textId="77777777" w:rsidR="009F743A" w:rsidRDefault="009F743A" w:rsidP="009F743A">
      <w:pPr>
        <w:pStyle w:val="ContactInfo"/>
        <w:numPr>
          <w:ilvl w:val="0"/>
          <w:numId w:val="17"/>
        </w:numPr>
        <w:jc w:val="both"/>
      </w:pPr>
      <w:r>
        <w:t>The website is built using the Express.js framework for the backend and EJS for the frontend templating.</w:t>
      </w:r>
    </w:p>
    <w:p w14:paraId="6EAA5B65" w14:textId="77777777" w:rsidR="009F743A" w:rsidRDefault="009F743A" w:rsidP="009F743A">
      <w:pPr>
        <w:pStyle w:val="ContactInfo"/>
        <w:numPr>
          <w:ilvl w:val="0"/>
          <w:numId w:val="17"/>
        </w:numPr>
        <w:jc w:val="both"/>
      </w:pPr>
      <w:r>
        <w:t>User authentication is implemented using sessions, allowing users to log in and access their dashboard.</w:t>
      </w:r>
    </w:p>
    <w:p w14:paraId="18812D1A" w14:textId="77777777" w:rsidR="009F743A" w:rsidRDefault="009F743A" w:rsidP="009F743A">
      <w:pPr>
        <w:pStyle w:val="ContactInfo"/>
        <w:numPr>
          <w:ilvl w:val="0"/>
          <w:numId w:val="17"/>
        </w:numPr>
        <w:jc w:val="both"/>
      </w:pPr>
      <w:r>
        <w:t>The website includes features such as service booking, contact form submission, and user registration.</w:t>
      </w:r>
    </w:p>
    <w:p w14:paraId="2EABF837" w14:textId="77777777" w:rsidR="009F743A" w:rsidRDefault="009F743A" w:rsidP="009F743A">
      <w:pPr>
        <w:pStyle w:val="ContactInfo"/>
        <w:numPr>
          <w:ilvl w:val="0"/>
          <w:numId w:val="17"/>
        </w:numPr>
        <w:jc w:val="both"/>
      </w:pPr>
      <w:r>
        <w:t>Data is stored in a MongoDB database using Mongoose for data modeling and querying.</w:t>
      </w:r>
    </w:p>
    <w:p w14:paraId="165E318C" w14:textId="77777777" w:rsidR="009F743A" w:rsidRDefault="009F743A" w:rsidP="009F743A">
      <w:pPr>
        <w:pStyle w:val="ContactInfo"/>
        <w:numPr>
          <w:ilvl w:val="0"/>
          <w:numId w:val="17"/>
        </w:numPr>
        <w:jc w:val="both"/>
      </w:pPr>
      <w:r>
        <w:t>Form validation is implemented using express-validator to ensure data integrity and security.</w:t>
      </w:r>
    </w:p>
    <w:p w14:paraId="369F79FD" w14:textId="77777777" w:rsidR="00355780" w:rsidRPr="00355780" w:rsidRDefault="009F743A" w:rsidP="00355780">
      <w:pPr>
        <w:pStyle w:val="ContactInfo"/>
        <w:numPr>
          <w:ilvl w:val="0"/>
          <w:numId w:val="17"/>
        </w:numPr>
        <w:jc w:val="both"/>
      </w:pPr>
      <w:r>
        <w:t>The website is designed to be responsive and user-friendly, with a clean and modern interface.</w:t>
      </w:r>
    </w:p>
    <w:p w14:paraId="1F17A63F" w14:textId="77777777" w:rsidR="005F4256" w:rsidRDefault="005F4256" w:rsidP="009F743A">
      <w:pPr>
        <w:pStyle w:val="Heading1"/>
        <w:jc w:val="both"/>
      </w:pPr>
    </w:p>
    <w:p w14:paraId="69516F5D" w14:textId="77777777" w:rsidR="009F743A" w:rsidRDefault="005F4256" w:rsidP="009F743A">
      <w:pPr>
        <w:pStyle w:val="Heading1"/>
        <w:jc w:val="both"/>
      </w:pPr>
      <w:r>
        <w:t>C</w:t>
      </w:r>
      <w:r w:rsidR="009F743A">
        <w:t>onclusion:</w:t>
      </w:r>
    </w:p>
    <w:p w14:paraId="742A30A1" w14:textId="77777777" w:rsidR="009F743A" w:rsidRDefault="009F743A" w:rsidP="009F743A">
      <w:pPr>
        <w:pStyle w:val="ContactInfo"/>
        <w:jc w:val="both"/>
      </w:pPr>
    </w:p>
    <w:p w14:paraId="11987545" w14:textId="77777777" w:rsidR="00000000" w:rsidRDefault="009F743A" w:rsidP="009F743A">
      <w:pPr>
        <w:pStyle w:val="ContactInfo"/>
        <w:jc w:val="both"/>
      </w:pPr>
      <w:r>
        <w:t>In conclusion, the One Step Paws website is a well-designed and functional platform that offers a range of pet care services to pet owners. By analyzing its architecture, functionality, user experience, and potential areas for improvement, we can gain valuable insights into how the website can be enhanced to better serve its users and achieve its goals. With continued development and refinement, the website has the potential to become a leading platform in the pet care industry, providing valuable services to pet owners and service providers alike.</w:t>
      </w:r>
    </w:p>
    <w:sectPr w:rsidR="002C74C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9A923" w14:textId="77777777" w:rsidR="0090341E" w:rsidRDefault="0090341E" w:rsidP="00C6554A">
      <w:pPr>
        <w:spacing w:after="0" w:line="240" w:lineRule="auto"/>
      </w:pPr>
      <w:r>
        <w:separator/>
      </w:r>
    </w:p>
  </w:endnote>
  <w:endnote w:type="continuationSeparator" w:id="0">
    <w:p w14:paraId="71D00AF0" w14:textId="77777777" w:rsidR="0090341E" w:rsidRDefault="0090341E"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E4CE28" w14:textId="77777777" w:rsidR="0090341E" w:rsidRDefault="0090341E" w:rsidP="00C6554A">
      <w:pPr>
        <w:spacing w:after="0" w:line="240" w:lineRule="auto"/>
      </w:pPr>
      <w:r>
        <w:separator/>
      </w:r>
    </w:p>
  </w:footnote>
  <w:footnote w:type="continuationSeparator" w:id="0">
    <w:p w14:paraId="163038B1" w14:textId="77777777" w:rsidR="0090341E" w:rsidRDefault="0090341E"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B260B1"/>
    <w:multiLevelType w:val="hybridMultilevel"/>
    <w:tmpl w:val="7960B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44E2DF4"/>
    <w:multiLevelType w:val="hybridMultilevel"/>
    <w:tmpl w:val="9E72F050"/>
    <w:lvl w:ilvl="0" w:tplc="14A456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873459B"/>
    <w:multiLevelType w:val="hybridMultilevel"/>
    <w:tmpl w:val="7146F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3861733">
    <w:abstractNumId w:val="9"/>
  </w:num>
  <w:num w:numId="2" w16cid:durableId="662319328">
    <w:abstractNumId w:val="8"/>
  </w:num>
  <w:num w:numId="3" w16cid:durableId="977536103">
    <w:abstractNumId w:val="8"/>
  </w:num>
  <w:num w:numId="4" w16cid:durableId="71633260">
    <w:abstractNumId w:val="9"/>
  </w:num>
  <w:num w:numId="5" w16cid:durableId="463892779">
    <w:abstractNumId w:val="14"/>
  </w:num>
  <w:num w:numId="6" w16cid:durableId="1708603234">
    <w:abstractNumId w:val="10"/>
  </w:num>
  <w:num w:numId="7" w16cid:durableId="2115007720">
    <w:abstractNumId w:val="12"/>
  </w:num>
  <w:num w:numId="8" w16cid:durableId="192813530">
    <w:abstractNumId w:val="7"/>
  </w:num>
  <w:num w:numId="9" w16cid:durableId="1571769600">
    <w:abstractNumId w:val="6"/>
  </w:num>
  <w:num w:numId="10" w16cid:durableId="305941625">
    <w:abstractNumId w:val="5"/>
  </w:num>
  <w:num w:numId="11" w16cid:durableId="1454907879">
    <w:abstractNumId w:val="4"/>
  </w:num>
  <w:num w:numId="12" w16cid:durableId="878395430">
    <w:abstractNumId w:val="3"/>
  </w:num>
  <w:num w:numId="13" w16cid:durableId="1542788200">
    <w:abstractNumId w:val="2"/>
  </w:num>
  <w:num w:numId="14" w16cid:durableId="1444500731">
    <w:abstractNumId w:val="1"/>
  </w:num>
  <w:num w:numId="15" w16cid:durableId="1735471697">
    <w:abstractNumId w:val="0"/>
  </w:num>
  <w:num w:numId="16" w16cid:durableId="1934509959">
    <w:abstractNumId w:val="11"/>
  </w:num>
  <w:num w:numId="17" w16cid:durableId="1901864890">
    <w:abstractNumId w:val="15"/>
  </w:num>
  <w:num w:numId="18" w16cid:durableId="12131528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079"/>
    <w:rsid w:val="00030AAE"/>
    <w:rsid w:val="00041A51"/>
    <w:rsid w:val="000461E1"/>
    <w:rsid w:val="00051AF4"/>
    <w:rsid w:val="000F6B6B"/>
    <w:rsid w:val="00167CF0"/>
    <w:rsid w:val="001A308A"/>
    <w:rsid w:val="001E50C7"/>
    <w:rsid w:val="00202330"/>
    <w:rsid w:val="002554CD"/>
    <w:rsid w:val="00293B83"/>
    <w:rsid w:val="002B4294"/>
    <w:rsid w:val="002E0CC8"/>
    <w:rsid w:val="002F78A6"/>
    <w:rsid w:val="00333D0D"/>
    <w:rsid w:val="00354869"/>
    <w:rsid w:val="00355780"/>
    <w:rsid w:val="00432FA4"/>
    <w:rsid w:val="004B6079"/>
    <w:rsid w:val="004B71D3"/>
    <w:rsid w:val="004C049F"/>
    <w:rsid w:val="004D2FF1"/>
    <w:rsid w:val="004D33BE"/>
    <w:rsid w:val="004F7446"/>
    <w:rsid w:val="005000E2"/>
    <w:rsid w:val="00507F0E"/>
    <w:rsid w:val="005D2740"/>
    <w:rsid w:val="005F4256"/>
    <w:rsid w:val="005F7409"/>
    <w:rsid w:val="00614C93"/>
    <w:rsid w:val="00630EAD"/>
    <w:rsid w:val="006A3CE7"/>
    <w:rsid w:val="00736DC9"/>
    <w:rsid w:val="0074089F"/>
    <w:rsid w:val="00787867"/>
    <w:rsid w:val="007C03C6"/>
    <w:rsid w:val="008062E9"/>
    <w:rsid w:val="00870C06"/>
    <w:rsid w:val="008B1ACC"/>
    <w:rsid w:val="0090341E"/>
    <w:rsid w:val="00904955"/>
    <w:rsid w:val="009658E5"/>
    <w:rsid w:val="00987236"/>
    <w:rsid w:val="009F743A"/>
    <w:rsid w:val="00B9475A"/>
    <w:rsid w:val="00BF3257"/>
    <w:rsid w:val="00C018F3"/>
    <w:rsid w:val="00C20994"/>
    <w:rsid w:val="00C6554A"/>
    <w:rsid w:val="00C67674"/>
    <w:rsid w:val="00CE6E8C"/>
    <w:rsid w:val="00D21617"/>
    <w:rsid w:val="00ED7C44"/>
    <w:rsid w:val="00EF1F03"/>
    <w:rsid w:val="00F83976"/>
    <w:rsid w:val="00F911D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CB574"/>
  <w15:chartTrackingRefBased/>
  <w15:docId w15:val="{45EFDCD3-21E0-4F46-96F4-FBDDCDB60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79"/>
  </w:style>
  <w:style w:type="paragraph" w:styleId="Heading1">
    <w:name w:val="heading 1"/>
    <w:basedOn w:val="Normal"/>
    <w:next w:val="Normal"/>
    <w:link w:val="Heading1Char"/>
    <w:uiPriority w:val="9"/>
    <w:qFormat/>
    <w:rsid w:val="004B6079"/>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4B6079"/>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4B6079"/>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semiHidden/>
    <w:unhideWhenUsed/>
    <w:qFormat/>
    <w:rsid w:val="004B6079"/>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4B6079"/>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4B6079"/>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4B607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079"/>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4B607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079"/>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4B6079"/>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4B6079"/>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4B6079"/>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4B6079"/>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4B6079"/>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rsid w:val="004B6079"/>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4B6079"/>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4B6079"/>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4B6079"/>
    <w:rPr>
      <w:b/>
      <w:bCs/>
      <w:i/>
      <w:iCs/>
      <w:color w:val="00A0B8" w:themeColor="accent1"/>
    </w:rPr>
  </w:style>
  <w:style w:type="paragraph" w:styleId="IntenseQuote">
    <w:name w:val="Intense Quote"/>
    <w:basedOn w:val="Normal"/>
    <w:next w:val="Normal"/>
    <w:link w:val="IntenseQuoteChar"/>
    <w:uiPriority w:val="30"/>
    <w:qFormat/>
    <w:rsid w:val="004B6079"/>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4B6079"/>
    <w:rPr>
      <w:b/>
      <w:bCs/>
      <w:i/>
      <w:iCs/>
      <w:color w:val="00A0B8" w:themeColor="accent1"/>
    </w:rPr>
  </w:style>
  <w:style w:type="character" w:styleId="IntenseReference">
    <w:name w:val="Intense Reference"/>
    <w:basedOn w:val="DefaultParagraphFont"/>
    <w:uiPriority w:val="32"/>
    <w:qFormat/>
    <w:rsid w:val="004B6079"/>
    <w:rPr>
      <w:b/>
      <w:bCs/>
      <w:smallCaps/>
      <w:color w:val="EA157A" w:themeColor="accent2"/>
      <w:spacing w:val="5"/>
      <w:u w:val="single"/>
    </w:rPr>
  </w:style>
  <w:style w:type="paragraph" w:styleId="Caption">
    <w:name w:val="caption"/>
    <w:basedOn w:val="Normal"/>
    <w:next w:val="Normal"/>
    <w:uiPriority w:val="35"/>
    <w:semiHidden/>
    <w:unhideWhenUsed/>
    <w:qFormat/>
    <w:rsid w:val="004B6079"/>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B6079"/>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4B6079"/>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semiHidden/>
    <w:rsid w:val="004B6079"/>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4B6079"/>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4B6079"/>
    <w:rPr>
      <w:b/>
      <w:bCs/>
    </w:rPr>
  </w:style>
  <w:style w:type="character" w:styleId="Emphasis">
    <w:name w:val="Emphasis"/>
    <w:basedOn w:val="DefaultParagraphFont"/>
    <w:uiPriority w:val="20"/>
    <w:qFormat/>
    <w:rsid w:val="004B6079"/>
    <w:rPr>
      <w:i/>
      <w:iCs/>
    </w:rPr>
  </w:style>
  <w:style w:type="paragraph" w:styleId="NoSpacing">
    <w:name w:val="No Spacing"/>
    <w:uiPriority w:val="1"/>
    <w:qFormat/>
    <w:rsid w:val="004B6079"/>
    <w:pPr>
      <w:spacing w:after="0" w:line="240" w:lineRule="auto"/>
    </w:pPr>
  </w:style>
  <w:style w:type="paragraph" w:styleId="Quote">
    <w:name w:val="Quote"/>
    <w:basedOn w:val="Normal"/>
    <w:next w:val="Normal"/>
    <w:link w:val="QuoteChar"/>
    <w:uiPriority w:val="29"/>
    <w:qFormat/>
    <w:rsid w:val="004B6079"/>
    <w:rPr>
      <w:i/>
      <w:iCs/>
      <w:color w:val="000000" w:themeColor="text1"/>
    </w:rPr>
  </w:style>
  <w:style w:type="character" w:customStyle="1" w:styleId="QuoteChar">
    <w:name w:val="Quote Char"/>
    <w:basedOn w:val="DefaultParagraphFont"/>
    <w:link w:val="Quote"/>
    <w:uiPriority w:val="29"/>
    <w:rsid w:val="004B6079"/>
    <w:rPr>
      <w:i/>
      <w:iCs/>
      <w:color w:val="000000" w:themeColor="text1"/>
    </w:rPr>
  </w:style>
  <w:style w:type="character" w:styleId="SubtleEmphasis">
    <w:name w:val="Subtle Emphasis"/>
    <w:basedOn w:val="DefaultParagraphFont"/>
    <w:uiPriority w:val="19"/>
    <w:qFormat/>
    <w:rsid w:val="004B6079"/>
    <w:rPr>
      <w:i/>
      <w:iCs/>
      <w:color w:val="808080" w:themeColor="text1" w:themeTint="7F"/>
    </w:rPr>
  </w:style>
  <w:style w:type="character" w:styleId="SubtleReference">
    <w:name w:val="Subtle Reference"/>
    <w:basedOn w:val="DefaultParagraphFont"/>
    <w:uiPriority w:val="31"/>
    <w:qFormat/>
    <w:rsid w:val="004B6079"/>
    <w:rPr>
      <w:smallCaps/>
      <w:color w:val="EA157A" w:themeColor="accent2"/>
      <w:u w:val="single"/>
    </w:rPr>
  </w:style>
  <w:style w:type="character" w:styleId="BookTitle">
    <w:name w:val="Book Title"/>
    <w:basedOn w:val="DefaultParagraphFont"/>
    <w:uiPriority w:val="33"/>
    <w:qFormat/>
    <w:rsid w:val="004B6079"/>
    <w:rPr>
      <w:b/>
      <w:bCs/>
      <w:smallCaps/>
      <w:spacing w:val="5"/>
    </w:rPr>
  </w:style>
  <w:style w:type="paragraph" w:styleId="TOCHeading">
    <w:name w:val="TOC Heading"/>
    <w:basedOn w:val="Heading1"/>
    <w:next w:val="Normal"/>
    <w:uiPriority w:val="39"/>
    <w:semiHidden/>
    <w:unhideWhenUsed/>
    <w:qFormat/>
    <w:rsid w:val="004B6079"/>
    <w:pPr>
      <w:outlineLvl w:val="9"/>
    </w:pPr>
  </w:style>
  <w:style w:type="paragraph" w:styleId="NormalWeb">
    <w:name w:val="Normal (Web)"/>
    <w:basedOn w:val="Normal"/>
    <w:uiPriority w:val="99"/>
    <w:semiHidden/>
    <w:unhideWhenUsed/>
    <w:rsid w:val="004B60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3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452554">
      <w:bodyDiv w:val="1"/>
      <w:marLeft w:val="0"/>
      <w:marRight w:val="0"/>
      <w:marTop w:val="0"/>
      <w:marBottom w:val="0"/>
      <w:divBdr>
        <w:top w:val="none" w:sz="0" w:space="0" w:color="auto"/>
        <w:left w:val="none" w:sz="0" w:space="0" w:color="auto"/>
        <w:bottom w:val="none" w:sz="0" w:space="0" w:color="auto"/>
        <w:right w:val="none" w:sz="0" w:space="0" w:color="auto"/>
      </w:divBdr>
    </w:div>
    <w:div w:id="320475038">
      <w:bodyDiv w:val="1"/>
      <w:marLeft w:val="0"/>
      <w:marRight w:val="0"/>
      <w:marTop w:val="0"/>
      <w:marBottom w:val="0"/>
      <w:divBdr>
        <w:top w:val="none" w:sz="0" w:space="0" w:color="auto"/>
        <w:left w:val="none" w:sz="0" w:space="0" w:color="auto"/>
        <w:bottom w:val="none" w:sz="0" w:space="0" w:color="auto"/>
        <w:right w:val="none" w:sz="0" w:space="0" w:color="auto"/>
      </w:divBdr>
      <w:divsChild>
        <w:div w:id="408162285">
          <w:marLeft w:val="0"/>
          <w:marRight w:val="0"/>
          <w:marTop w:val="0"/>
          <w:marBottom w:val="0"/>
          <w:divBdr>
            <w:top w:val="none" w:sz="0" w:space="0" w:color="auto"/>
            <w:left w:val="none" w:sz="0" w:space="0" w:color="auto"/>
            <w:bottom w:val="none" w:sz="0" w:space="0" w:color="auto"/>
            <w:right w:val="none" w:sz="0" w:space="0" w:color="auto"/>
          </w:divBdr>
          <w:divsChild>
            <w:div w:id="443041201">
              <w:marLeft w:val="0"/>
              <w:marRight w:val="0"/>
              <w:marTop w:val="0"/>
              <w:marBottom w:val="0"/>
              <w:divBdr>
                <w:top w:val="none" w:sz="0" w:space="0" w:color="auto"/>
                <w:left w:val="none" w:sz="0" w:space="0" w:color="auto"/>
                <w:bottom w:val="none" w:sz="0" w:space="0" w:color="auto"/>
                <w:right w:val="none" w:sz="0" w:space="0" w:color="auto"/>
              </w:divBdr>
            </w:div>
            <w:div w:id="1141650614">
              <w:marLeft w:val="0"/>
              <w:marRight w:val="0"/>
              <w:marTop w:val="0"/>
              <w:marBottom w:val="0"/>
              <w:divBdr>
                <w:top w:val="none" w:sz="0" w:space="0" w:color="auto"/>
                <w:left w:val="none" w:sz="0" w:space="0" w:color="auto"/>
                <w:bottom w:val="none" w:sz="0" w:space="0" w:color="auto"/>
                <w:right w:val="none" w:sz="0" w:space="0" w:color="auto"/>
              </w:divBdr>
            </w:div>
            <w:div w:id="816648289">
              <w:marLeft w:val="0"/>
              <w:marRight w:val="0"/>
              <w:marTop w:val="0"/>
              <w:marBottom w:val="0"/>
              <w:divBdr>
                <w:top w:val="none" w:sz="0" w:space="0" w:color="auto"/>
                <w:left w:val="none" w:sz="0" w:space="0" w:color="auto"/>
                <w:bottom w:val="none" w:sz="0" w:space="0" w:color="auto"/>
                <w:right w:val="none" w:sz="0" w:space="0" w:color="auto"/>
              </w:divBdr>
            </w:div>
            <w:div w:id="1682513582">
              <w:marLeft w:val="0"/>
              <w:marRight w:val="0"/>
              <w:marTop w:val="0"/>
              <w:marBottom w:val="0"/>
              <w:divBdr>
                <w:top w:val="none" w:sz="0" w:space="0" w:color="auto"/>
                <w:left w:val="none" w:sz="0" w:space="0" w:color="auto"/>
                <w:bottom w:val="none" w:sz="0" w:space="0" w:color="auto"/>
                <w:right w:val="none" w:sz="0" w:space="0" w:color="auto"/>
              </w:divBdr>
            </w:div>
            <w:div w:id="2118209649">
              <w:marLeft w:val="0"/>
              <w:marRight w:val="0"/>
              <w:marTop w:val="0"/>
              <w:marBottom w:val="0"/>
              <w:divBdr>
                <w:top w:val="none" w:sz="0" w:space="0" w:color="auto"/>
                <w:left w:val="none" w:sz="0" w:space="0" w:color="auto"/>
                <w:bottom w:val="none" w:sz="0" w:space="0" w:color="auto"/>
                <w:right w:val="none" w:sz="0" w:space="0" w:color="auto"/>
              </w:divBdr>
            </w:div>
            <w:div w:id="200438220">
              <w:marLeft w:val="0"/>
              <w:marRight w:val="0"/>
              <w:marTop w:val="0"/>
              <w:marBottom w:val="0"/>
              <w:divBdr>
                <w:top w:val="none" w:sz="0" w:space="0" w:color="auto"/>
                <w:left w:val="none" w:sz="0" w:space="0" w:color="auto"/>
                <w:bottom w:val="none" w:sz="0" w:space="0" w:color="auto"/>
                <w:right w:val="none" w:sz="0" w:space="0" w:color="auto"/>
              </w:divBdr>
            </w:div>
            <w:div w:id="1122193865">
              <w:marLeft w:val="0"/>
              <w:marRight w:val="0"/>
              <w:marTop w:val="0"/>
              <w:marBottom w:val="0"/>
              <w:divBdr>
                <w:top w:val="none" w:sz="0" w:space="0" w:color="auto"/>
                <w:left w:val="none" w:sz="0" w:space="0" w:color="auto"/>
                <w:bottom w:val="none" w:sz="0" w:space="0" w:color="auto"/>
                <w:right w:val="none" w:sz="0" w:space="0" w:color="auto"/>
              </w:divBdr>
            </w:div>
            <w:div w:id="950237098">
              <w:marLeft w:val="0"/>
              <w:marRight w:val="0"/>
              <w:marTop w:val="0"/>
              <w:marBottom w:val="0"/>
              <w:divBdr>
                <w:top w:val="none" w:sz="0" w:space="0" w:color="auto"/>
                <w:left w:val="none" w:sz="0" w:space="0" w:color="auto"/>
                <w:bottom w:val="none" w:sz="0" w:space="0" w:color="auto"/>
                <w:right w:val="none" w:sz="0" w:space="0" w:color="auto"/>
              </w:divBdr>
            </w:div>
            <w:div w:id="1425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7688">
      <w:bodyDiv w:val="1"/>
      <w:marLeft w:val="0"/>
      <w:marRight w:val="0"/>
      <w:marTop w:val="0"/>
      <w:marBottom w:val="0"/>
      <w:divBdr>
        <w:top w:val="none" w:sz="0" w:space="0" w:color="auto"/>
        <w:left w:val="none" w:sz="0" w:space="0" w:color="auto"/>
        <w:bottom w:val="none" w:sz="0" w:space="0" w:color="auto"/>
        <w:right w:val="none" w:sz="0" w:space="0" w:color="auto"/>
      </w:divBdr>
    </w:div>
    <w:div w:id="191747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github.com/pansalasamarth/One-Step-Paws-Hom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1241</TotalTime>
  <Pages>14</Pages>
  <Words>1362</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Pansala</dc:creator>
  <cp:keywords/>
  <dc:description/>
  <cp:lastModifiedBy>Himanshu Parghi</cp:lastModifiedBy>
  <cp:revision>87</cp:revision>
  <dcterms:created xsi:type="dcterms:W3CDTF">2024-04-17T08:10:00Z</dcterms:created>
  <dcterms:modified xsi:type="dcterms:W3CDTF">2025-01-02T06:05:00Z</dcterms:modified>
</cp:coreProperties>
</file>